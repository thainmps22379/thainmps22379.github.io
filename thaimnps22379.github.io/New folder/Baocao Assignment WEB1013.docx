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2F7" w:rsidRPr="00577C23" w:rsidRDefault="00033F5E" w:rsidP="00592AB0">
      <w:pPr>
        <w:spacing w:before="240"/>
        <w:jc w:val="center"/>
        <w:rPr>
          <w:rFonts w:cs="Times New Roman"/>
          <w:b/>
          <w:color w:val="002060"/>
          <w:sz w:val="52"/>
          <w:szCs w:val="50"/>
        </w:rPr>
      </w:pPr>
      <w:r w:rsidRPr="00033F5E">
        <w:rPr>
          <w:rFonts w:cs="Times New Roman"/>
          <w:b/>
          <w:color w:val="002060"/>
          <w:sz w:val="52"/>
          <w:szCs w:val="50"/>
        </w:rPr>
        <w:drawing>
          <wp:anchor distT="0" distB="0" distL="114300" distR="114300" simplePos="0" relativeHeight="251660288" behindDoc="0" locked="0" layoutInCell="1" hidden="0" allowOverlap="1" wp14:anchorId="50B5CABD" wp14:editId="692F9C0F">
            <wp:simplePos x="0" y="0"/>
            <wp:positionH relativeFrom="column">
              <wp:posOffset>1596390</wp:posOffset>
            </wp:positionH>
            <wp:positionV relativeFrom="paragraph">
              <wp:posOffset>-635</wp:posOffset>
            </wp:positionV>
            <wp:extent cx="2438095" cy="847619"/>
            <wp:effectExtent l="0" t="0" r="0" b="0"/>
            <wp:wrapNone/>
            <wp:docPr id="48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095" cy="847619"/>
                    </a:xfrm>
                    <a:prstGeom prst="rect">
                      <a:avLst/>
                    </a:prstGeom>
                    <a:ln/>
                  </pic:spPr>
                </pic:pic>
              </a:graphicData>
            </a:graphic>
          </wp:anchor>
        </w:drawing>
      </w:r>
    </w:p>
    <w:p w:rsidR="00033F5E" w:rsidRDefault="00033F5E" w:rsidP="007138C8">
      <w:pPr>
        <w:jc w:val="center"/>
        <w:rPr>
          <w:rFonts w:cs="Times New Roman"/>
          <w:b/>
          <w:color w:val="002060"/>
          <w:sz w:val="52"/>
          <w:szCs w:val="50"/>
        </w:rPr>
      </w:pPr>
    </w:p>
    <w:p w:rsidR="00033F5E" w:rsidRDefault="00033F5E" w:rsidP="007138C8">
      <w:pPr>
        <w:jc w:val="center"/>
        <w:rPr>
          <w:rFonts w:cs="Times New Roman"/>
          <w:b/>
          <w:color w:val="002060"/>
          <w:sz w:val="52"/>
          <w:szCs w:val="50"/>
        </w:rPr>
      </w:pPr>
    </w:p>
    <w:p w:rsidR="00033F5E" w:rsidRDefault="00033F5E" w:rsidP="007138C8">
      <w:pPr>
        <w:jc w:val="center"/>
        <w:rPr>
          <w:rFonts w:cs="Times New Roman"/>
          <w:b/>
          <w:color w:val="002060"/>
          <w:sz w:val="52"/>
          <w:szCs w:val="50"/>
        </w:rPr>
      </w:pPr>
      <w:r w:rsidRPr="00033F5E">
        <w:rPr>
          <w:rFonts w:cs="Times New Roman"/>
          <w:b/>
          <w:color w:val="002060"/>
          <w:sz w:val="52"/>
          <w:szCs w:val="50"/>
        </w:rPr>
        <mc:AlternateContent>
          <mc:Choice Requires="wps">
            <w:drawing>
              <wp:anchor distT="0" distB="0" distL="114300" distR="114300" simplePos="0" relativeHeight="251659264" behindDoc="0" locked="0" layoutInCell="1" hidden="0" allowOverlap="1" wp14:anchorId="520C7E83" wp14:editId="445E4D6B">
                <wp:simplePos x="0" y="0"/>
                <wp:positionH relativeFrom="margin">
                  <wp:align>left</wp:align>
                </wp:positionH>
                <wp:positionV relativeFrom="paragraph">
                  <wp:posOffset>542949</wp:posOffset>
                </wp:positionV>
                <wp:extent cx="5743575" cy="1684077"/>
                <wp:effectExtent l="0" t="0" r="9525" b="0"/>
                <wp:wrapNone/>
                <wp:docPr id="4870" name="Rectangle 4870"/>
                <wp:cNvGraphicFramePr/>
                <a:graphic xmlns:a="http://schemas.openxmlformats.org/drawingml/2006/main">
                  <a:graphicData uri="http://schemas.microsoft.com/office/word/2010/wordprocessingShape">
                    <wps:wsp>
                      <wps:cNvSpPr/>
                      <wps:spPr>
                        <a:xfrm>
                          <a:off x="0" y="0"/>
                          <a:ext cx="5743575" cy="1684077"/>
                        </a:xfrm>
                        <a:prstGeom prst="rect">
                          <a:avLst/>
                        </a:prstGeom>
                        <a:solidFill>
                          <a:schemeClr val="lt1"/>
                        </a:solidFill>
                        <a:ln>
                          <a:noFill/>
                        </a:ln>
                      </wps:spPr>
                      <wps:txbx>
                        <w:txbxContent>
                          <w:p w:rsidR="00033F5E" w:rsidRDefault="00033F5E" w:rsidP="00033F5E">
                            <w:pPr>
                              <w:spacing w:line="258" w:lineRule="auto"/>
                              <w:jc w:val="center"/>
                              <w:textDirection w:val="btLr"/>
                            </w:pPr>
                            <w:r>
                              <w:rPr>
                                <w:b/>
                                <w:color w:val="FF9900"/>
                                <w:sz w:val="44"/>
                              </w:rPr>
                              <w:t xml:space="preserve">BÁO CÁO </w:t>
                            </w:r>
                            <w:r>
                              <w:rPr>
                                <w:b/>
                                <w:color w:val="FF9900"/>
                                <w:sz w:val="44"/>
                              </w:rPr>
                              <w:t>ASSIGNMENT</w:t>
                            </w:r>
                          </w:p>
                          <w:p w:rsidR="00033F5E" w:rsidRDefault="001B0C31" w:rsidP="00033F5E">
                            <w:pPr>
                              <w:spacing w:line="258" w:lineRule="auto"/>
                              <w:jc w:val="center"/>
                              <w:textDirection w:val="btLr"/>
                              <w:rPr>
                                <w:b/>
                                <w:smallCaps/>
                                <w:color w:val="5B9BD5"/>
                                <w:sz w:val="36"/>
                                <w:szCs w:val="36"/>
                              </w:rPr>
                            </w:pPr>
                            <w:r>
                              <w:rPr>
                                <w:b/>
                                <w:smallCaps/>
                                <w:color w:val="5B9BD5"/>
                                <w:sz w:val="36"/>
                                <w:szCs w:val="36"/>
                              </w:rPr>
                              <w:t xml:space="preserve">[CHỦ ĐỀ WEB SITE] </w:t>
                            </w:r>
                          </w:p>
                          <w:p w:rsidR="00033F5E" w:rsidRDefault="00033F5E" w:rsidP="00033F5E">
                            <w:pPr>
                              <w:spacing w:line="258" w:lineRule="auto"/>
                              <w:jc w:val="center"/>
                              <w:textDirection w:val="btLr"/>
                              <w:rPr>
                                <w:smallCaps/>
                                <w:color w:val="000000"/>
                                <w:sz w:val="36"/>
                              </w:rPr>
                            </w:pPr>
                          </w:p>
                          <w:p w:rsidR="00033F5E" w:rsidRPr="00033F5E" w:rsidRDefault="00033F5E" w:rsidP="00033F5E">
                            <w:pPr>
                              <w:spacing w:line="258" w:lineRule="auto"/>
                              <w:jc w:val="center"/>
                              <w:textDirection w:val="btLr"/>
                              <w:rPr>
                                <w:sz w:val="24"/>
                              </w:rPr>
                            </w:pPr>
                            <w:r w:rsidRPr="00033F5E">
                              <w:rPr>
                                <w:smallCaps/>
                                <w:color w:val="000000"/>
                                <w:sz w:val="32"/>
                              </w:rPr>
                              <w:t>MÔN XÂY D</w:t>
                            </w:r>
                            <w:r w:rsidR="001B0C31">
                              <w:rPr>
                                <w:smallCaps/>
                                <w:color w:val="000000"/>
                                <w:sz w:val="32"/>
                              </w:rPr>
                              <w:t>Ự</w:t>
                            </w:r>
                            <w:r w:rsidRPr="00033F5E">
                              <w:rPr>
                                <w:smallCaps/>
                                <w:color w:val="000000"/>
                                <w:sz w:val="32"/>
                              </w:rPr>
                              <w:t>NG TRANG WEB</w:t>
                            </w:r>
                          </w:p>
                        </w:txbxContent>
                      </wps:txbx>
                      <wps:bodyPr spcFirstLastPara="1" wrap="square" lIns="91425" tIns="45700" rIns="91425" bIns="45700" anchor="t" anchorCtr="0">
                        <a:noAutofit/>
                      </wps:bodyPr>
                    </wps:wsp>
                  </a:graphicData>
                </a:graphic>
              </wp:anchor>
            </w:drawing>
          </mc:Choice>
          <mc:Fallback>
            <w:pict>
              <v:rect w14:anchorId="520C7E83" id="Rectangle 4870" o:spid="_x0000_s1026" style="position:absolute;left:0;text-align:left;margin-left:0;margin-top:42.75pt;width:452.25pt;height:132.6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" fillcolor="white [3201]" stroked="f">
                <v:textbox inset="2.53958mm,1.2694mm,2.53958mm,1.2694mm">
                  <w:txbxContent>
                    <w:p w:rsidR="00033F5E" w:rsidRDefault="00033F5E" w:rsidP="00033F5E">
                      <w:pPr>
                        <w:spacing w:line="258" w:lineRule="auto"/>
                        <w:jc w:val="center"/>
                        <w:textDirection w:val="btLr"/>
                      </w:pPr>
                      <w:r>
                        <w:rPr>
                          <w:b/>
                          <w:color w:val="FF9900"/>
                          <w:sz w:val="44"/>
                        </w:rPr>
                        <w:t xml:space="preserve">BÁO CÁO </w:t>
                      </w:r>
                      <w:r>
                        <w:rPr>
                          <w:b/>
                          <w:color w:val="FF9900"/>
                          <w:sz w:val="44"/>
                        </w:rPr>
                        <w:t>ASSIGNMENT</w:t>
                      </w:r>
                    </w:p>
                    <w:p w:rsidR="00033F5E" w:rsidRDefault="001B0C31" w:rsidP="00033F5E">
                      <w:pPr>
                        <w:spacing w:line="258" w:lineRule="auto"/>
                        <w:jc w:val="center"/>
                        <w:textDirection w:val="btLr"/>
                        <w:rPr>
                          <w:b/>
                          <w:smallCaps/>
                          <w:color w:val="5B9BD5"/>
                          <w:sz w:val="36"/>
                          <w:szCs w:val="36"/>
                        </w:rPr>
                      </w:pPr>
                      <w:r>
                        <w:rPr>
                          <w:b/>
                          <w:smallCaps/>
                          <w:color w:val="5B9BD5"/>
                          <w:sz w:val="36"/>
                          <w:szCs w:val="36"/>
                        </w:rPr>
                        <w:t xml:space="preserve">[CHỦ ĐỀ WEB SITE] </w:t>
                      </w:r>
                    </w:p>
                    <w:p w:rsidR="00033F5E" w:rsidRDefault="00033F5E" w:rsidP="00033F5E">
                      <w:pPr>
                        <w:spacing w:line="258" w:lineRule="auto"/>
                        <w:jc w:val="center"/>
                        <w:textDirection w:val="btLr"/>
                        <w:rPr>
                          <w:smallCaps/>
                          <w:color w:val="000000"/>
                          <w:sz w:val="36"/>
                        </w:rPr>
                      </w:pPr>
                    </w:p>
                    <w:p w:rsidR="00033F5E" w:rsidRPr="00033F5E" w:rsidRDefault="00033F5E" w:rsidP="00033F5E">
                      <w:pPr>
                        <w:spacing w:line="258" w:lineRule="auto"/>
                        <w:jc w:val="center"/>
                        <w:textDirection w:val="btLr"/>
                        <w:rPr>
                          <w:sz w:val="24"/>
                        </w:rPr>
                      </w:pPr>
                      <w:r w:rsidRPr="00033F5E">
                        <w:rPr>
                          <w:smallCaps/>
                          <w:color w:val="000000"/>
                          <w:sz w:val="32"/>
                        </w:rPr>
                        <w:t>MÔN XÂY D</w:t>
                      </w:r>
                      <w:r w:rsidR="001B0C31">
                        <w:rPr>
                          <w:smallCaps/>
                          <w:color w:val="000000"/>
                          <w:sz w:val="32"/>
                        </w:rPr>
                        <w:t>Ự</w:t>
                      </w:r>
                      <w:r w:rsidRPr="00033F5E">
                        <w:rPr>
                          <w:smallCaps/>
                          <w:color w:val="000000"/>
                          <w:sz w:val="32"/>
                        </w:rPr>
                        <w:t>NG TRANG WEB</w:t>
                      </w:r>
                    </w:p>
                  </w:txbxContent>
                </v:textbox>
                <w10:wrap anchorx="margin"/>
              </v:rect>
            </w:pict>
          </mc:Fallback>
        </mc:AlternateContent>
      </w:r>
    </w:p>
    <w:p w:rsidR="007138C8" w:rsidRDefault="00033F5E" w:rsidP="007138C8">
      <w:pPr>
        <w:jc w:val="center"/>
        <w:rPr>
          <w:rFonts w:cs="Times New Roman"/>
          <w:b/>
          <w:color w:val="002060"/>
          <w:sz w:val="52"/>
          <w:szCs w:val="50"/>
        </w:rPr>
      </w:pPr>
      <w:r>
        <w:rPr>
          <w:rFonts w:cs="Times New Roman"/>
          <w:b/>
          <w:color w:val="002060"/>
          <w:sz w:val="52"/>
          <w:szCs w:val="50"/>
        </w:rPr>
        <w:t>Môn: Xây dựng trang Web</w:t>
      </w:r>
    </w:p>
    <w:p w:rsidR="00033F5E" w:rsidRPr="007138C8" w:rsidRDefault="00033F5E" w:rsidP="00033F5E">
      <w:pPr>
        <w:rPr>
          <w:rFonts w:cs="Times New Roman"/>
          <w:b/>
          <w:color w:val="002060"/>
          <w:sz w:val="52"/>
          <w:szCs w:val="50"/>
        </w:rPr>
      </w:pPr>
    </w:p>
    <w:p w:rsidR="007138C8" w:rsidRPr="00592AB0" w:rsidRDefault="007138C8" w:rsidP="00592AB0">
      <w:pPr>
        <w:spacing w:before="240" w:after="360"/>
        <w:jc w:val="center"/>
        <w:rPr>
          <w:b/>
          <w:color w:val="4F81BD" w:themeColor="accent1"/>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377C7" w:rsidRDefault="00C377C7" w:rsidP="00E87414">
      <w:pPr>
        <w:spacing w:before="240" w:after="0"/>
        <w:jc w:val="both"/>
        <w:rPr>
          <w:b/>
          <w:color w:val="4F81BD" w:themeColor="accent1"/>
          <w:sz w:val="40"/>
        </w:rPr>
      </w:pPr>
    </w:p>
    <w:p w:rsidR="00033F5E" w:rsidRDefault="00033F5E" w:rsidP="00E87414">
      <w:pPr>
        <w:spacing w:before="240" w:after="0"/>
        <w:jc w:val="both"/>
        <w:rPr>
          <w:b/>
          <w:color w:val="4F81BD" w:themeColor="accent1"/>
          <w:sz w:val="40"/>
        </w:rPr>
      </w:pPr>
    </w:p>
    <w:p w:rsidR="00033F5E" w:rsidRPr="00B22743" w:rsidRDefault="00033F5E" w:rsidP="00E87414">
      <w:pPr>
        <w:spacing w:before="240" w:after="0"/>
        <w:jc w:val="both"/>
        <w:rPr>
          <w:b/>
          <w:color w:val="4F81BD" w:themeColor="accent1"/>
          <w:sz w:val="40"/>
        </w:rPr>
      </w:pPr>
    </w:p>
    <w:p w:rsidR="00033F5E" w:rsidRPr="00033F5E" w:rsidRDefault="00033F5E" w:rsidP="00033F5E">
      <w:pPr>
        <w:tabs>
          <w:tab w:val="left" w:pos="3960"/>
        </w:tabs>
        <w:spacing w:before="240"/>
        <w:ind w:left="1440"/>
        <w:jc w:val="both"/>
        <w:rPr>
          <w:rFonts w:ascii="Tahoma" w:hAnsi="Tahoma" w:cs="Tahoma"/>
          <w:sz w:val="24"/>
        </w:rPr>
      </w:pPr>
      <w:r w:rsidRPr="00033F5E">
        <w:rPr>
          <w:rFonts w:ascii="Tahoma" w:hAnsi="Tahoma" w:cs="Tahoma"/>
          <w:sz w:val="24"/>
        </w:rPr>
        <w:t xml:space="preserve">Giảng viên hướng dẫn </w:t>
      </w:r>
      <w:r w:rsidRPr="00033F5E">
        <w:rPr>
          <w:rFonts w:ascii="Tahoma" w:hAnsi="Tahoma" w:cs="Tahoma"/>
          <w:sz w:val="24"/>
        </w:rPr>
        <w:tab/>
        <w:t>:</w:t>
      </w:r>
    </w:p>
    <w:p w:rsidR="00C377C7" w:rsidRPr="00033F5E" w:rsidRDefault="00C377C7" w:rsidP="00033F5E">
      <w:pPr>
        <w:tabs>
          <w:tab w:val="left" w:pos="3960"/>
        </w:tabs>
        <w:spacing w:before="240"/>
        <w:ind w:left="1440"/>
        <w:jc w:val="both"/>
        <w:rPr>
          <w:rFonts w:ascii="Tahoma" w:hAnsi="Tahoma" w:cs="Tahoma"/>
          <w:sz w:val="24"/>
        </w:rPr>
      </w:pPr>
      <w:r w:rsidRPr="00033F5E">
        <w:rPr>
          <w:rFonts w:ascii="Tahoma" w:hAnsi="Tahoma" w:cs="Tahoma"/>
          <w:sz w:val="24"/>
        </w:rPr>
        <w:t xml:space="preserve">Mã số sinh viên </w:t>
      </w:r>
      <w:r w:rsidRPr="00033F5E">
        <w:rPr>
          <w:rFonts w:ascii="Tahoma" w:hAnsi="Tahoma" w:cs="Tahoma"/>
          <w:sz w:val="24"/>
        </w:rPr>
        <w:tab/>
        <w:t xml:space="preserve">: </w:t>
      </w:r>
    </w:p>
    <w:p w:rsidR="00C377C7" w:rsidRPr="00033F5E" w:rsidRDefault="00C377C7" w:rsidP="00033F5E">
      <w:pPr>
        <w:tabs>
          <w:tab w:val="left" w:pos="3960"/>
        </w:tabs>
        <w:spacing w:before="240"/>
        <w:ind w:left="1440"/>
        <w:jc w:val="both"/>
        <w:rPr>
          <w:rFonts w:ascii="Tahoma" w:hAnsi="Tahoma" w:cs="Tahoma"/>
          <w:sz w:val="24"/>
        </w:rPr>
      </w:pPr>
      <w:r w:rsidRPr="00033F5E">
        <w:rPr>
          <w:rFonts w:ascii="Tahoma" w:hAnsi="Tahoma" w:cs="Tahoma"/>
          <w:sz w:val="24"/>
        </w:rPr>
        <w:t xml:space="preserve">Họ tên sinh viên </w:t>
      </w:r>
      <w:r w:rsidRPr="00033F5E">
        <w:rPr>
          <w:rFonts w:ascii="Tahoma" w:hAnsi="Tahoma" w:cs="Tahoma"/>
          <w:sz w:val="24"/>
        </w:rPr>
        <w:tab/>
        <w:t xml:space="preserve">: </w:t>
      </w:r>
    </w:p>
    <w:p w:rsidR="00C377C7" w:rsidRPr="00033F5E" w:rsidRDefault="00C377C7" w:rsidP="00033F5E">
      <w:pPr>
        <w:tabs>
          <w:tab w:val="left" w:pos="3960"/>
        </w:tabs>
        <w:spacing w:before="240"/>
        <w:ind w:left="1440"/>
        <w:jc w:val="both"/>
        <w:rPr>
          <w:rFonts w:ascii="Tahoma" w:hAnsi="Tahoma" w:cs="Tahoma"/>
          <w:sz w:val="24"/>
        </w:rPr>
      </w:pPr>
      <w:r w:rsidRPr="00033F5E">
        <w:rPr>
          <w:rFonts w:ascii="Tahoma" w:hAnsi="Tahoma" w:cs="Tahoma"/>
          <w:sz w:val="24"/>
        </w:rPr>
        <w:t xml:space="preserve">Lớp </w:t>
      </w:r>
      <w:r w:rsidRPr="00033F5E">
        <w:rPr>
          <w:rFonts w:ascii="Tahoma" w:hAnsi="Tahoma" w:cs="Tahoma"/>
          <w:sz w:val="24"/>
        </w:rPr>
        <w:tab/>
        <w:t xml:space="preserve">: </w:t>
      </w:r>
    </w:p>
    <w:p w:rsidR="00C377C7" w:rsidRPr="00C377C7" w:rsidRDefault="00D22616" w:rsidP="00DC68FE">
      <w:pPr>
        <w:tabs>
          <w:tab w:val="left" w:pos="4050"/>
        </w:tabs>
        <w:spacing w:before="240"/>
        <w:ind w:left="720"/>
        <w:jc w:val="both"/>
        <w:rPr>
          <w:rFonts w:ascii="Tahoma" w:hAnsi="Tahoma" w:cs="Tahoma"/>
          <w:sz w:val="32"/>
        </w:rPr>
      </w:pPr>
      <w:r>
        <w:rPr>
          <w:rFonts w:ascii="Tahoma" w:hAnsi="Tahoma" w:cs="Tahoma"/>
          <w:sz w:val="32"/>
        </w:rPr>
        <w:t xml:space="preserve"> </w:t>
      </w:r>
    </w:p>
    <w:p w:rsidR="00033F5E" w:rsidRDefault="00033F5E" w:rsidP="00E87414">
      <w:pPr>
        <w:spacing w:before="240" w:after="0"/>
        <w:jc w:val="both"/>
      </w:pPr>
    </w:p>
    <w:p w:rsidR="00033F5E" w:rsidRDefault="00033F5E" w:rsidP="00033F5E">
      <w:pPr>
        <w:tabs>
          <w:tab w:val="left" w:pos="5013"/>
        </w:tabs>
      </w:pPr>
      <w:r>
        <w:tab/>
      </w:r>
    </w:p>
    <w:p w:rsidR="00D71606" w:rsidRDefault="00033F5E" w:rsidP="00033F5E">
      <w:pPr>
        <w:tabs>
          <w:tab w:val="left" w:pos="5013"/>
        </w:tabs>
        <w:spacing w:before="240"/>
        <w:jc w:val="both"/>
        <w:rPr>
          <w:rStyle w:val="fontstyle01"/>
          <w:rFonts w:ascii="Times New Roman" w:hAnsi="Times New Roman" w:cstheme="minorBidi"/>
          <w:b w:val="0"/>
          <w:bCs w:val="0"/>
          <w:color w:val="auto"/>
          <w:sz w:val="28"/>
        </w:rPr>
      </w:pPr>
      <w:r>
        <w:rPr>
          <w:rStyle w:val="fontstyle01"/>
          <w:sz w:val="24"/>
          <w:szCs w:val="24"/>
        </w:rPr>
        <w:tab/>
      </w:r>
    </w:p>
    <w:p w:rsidR="00D71606" w:rsidRDefault="00D71606" w:rsidP="00D71606"/>
    <w:p w:rsidR="00E16291" w:rsidRPr="00D71606" w:rsidRDefault="00E16291" w:rsidP="00D71606">
      <w:pPr>
        <w:tabs>
          <w:tab w:val="center" w:pos="4441"/>
        </w:tabs>
        <w:sectPr w:rsidR="00E16291" w:rsidRPr="00D71606" w:rsidSect="00033F5E">
          <w:headerReference w:type="default" r:id="rId9"/>
          <w:footerReference w:type="default" r:id="rId10"/>
          <w:type w:val="continuous"/>
          <w:pgSz w:w="11907" w:h="16839" w:code="9"/>
          <w:pgMar w:top="1152" w:right="1152" w:bottom="1152" w:left="1152" w:header="432" w:footer="720" w:gutter="720"/>
          <w:pgBorders w:offsetFrom="page">
            <w:top w:val="flowersTiny" w:sz="14" w:space="24" w:color="auto"/>
            <w:left w:val="flowersTiny" w:sz="14" w:space="24" w:color="auto"/>
            <w:bottom w:val="flowersTiny" w:sz="14" w:space="24" w:color="auto"/>
            <w:right w:val="flowersTiny" w:sz="14" w:space="24" w:color="auto"/>
          </w:pgBorders>
          <w:cols w:space="720"/>
          <w:docGrid w:linePitch="381"/>
        </w:sectPr>
      </w:pPr>
    </w:p>
    <w:p w:rsidR="00D71606" w:rsidRPr="00730A4A" w:rsidRDefault="00D71606" w:rsidP="00D71606">
      <w:pPr>
        <w:shd w:val="clear" w:color="auto" w:fill="FFFFFF"/>
        <w:spacing w:before="100" w:beforeAutospacing="1" w:after="100" w:afterAutospacing="1" w:line="450" w:lineRule="atLeast"/>
        <w:outlineLvl w:val="0"/>
        <w:rPr>
          <w:rFonts w:ascii="OpenSansBold" w:eastAsia="Times New Roman" w:hAnsi="OpenSansBold" w:cs="Arial"/>
          <w:kern w:val="36"/>
          <w:sz w:val="30"/>
          <w:szCs w:val="30"/>
        </w:rPr>
      </w:pPr>
      <w:r w:rsidRPr="00730A4A">
        <w:rPr>
          <w:rFonts w:ascii="OpenSansBold" w:eastAsia="Times New Roman" w:hAnsi="OpenSansBold" w:cs="Arial"/>
          <w:kern w:val="36"/>
          <w:sz w:val="30"/>
          <w:szCs w:val="30"/>
        </w:rPr>
        <w:lastRenderedPageBreak/>
        <w:t xml:space="preserve">WebSite CỬA HÀNG HOA TƯƠI </w:t>
      </w:r>
      <w:r>
        <w:rPr>
          <w:rFonts w:ascii="OpenSansBold" w:eastAsia="Times New Roman" w:hAnsi="OpenSansBold" w:cs="Arial"/>
          <w:kern w:val="36"/>
          <w:sz w:val="30"/>
          <w:szCs w:val="30"/>
        </w:rPr>
        <w:t>(Web tham khảo: hoathuymoc.vn)</w:t>
      </w:r>
    </w:p>
    <w:p w:rsidR="00D71606" w:rsidRPr="00730A4A" w:rsidRDefault="00D71606" w:rsidP="00D71606">
      <w:pPr>
        <w:pStyle w:val="ListParagraph"/>
        <w:numPr>
          <w:ilvl w:val="0"/>
          <w:numId w:val="10"/>
        </w:numPr>
        <w:shd w:val="clear" w:color="auto" w:fill="FFFFFF"/>
        <w:spacing w:before="100" w:beforeAutospacing="1" w:after="100" w:afterAutospacing="1" w:line="450" w:lineRule="atLeast"/>
        <w:ind w:left="360"/>
        <w:outlineLvl w:val="0"/>
        <w:rPr>
          <w:rFonts w:ascii="OpenSansBold" w:eastAsia="Times New Roman" w:hAnsi="OpenSansBold" w:cs="Arial"/>
          <w:color w:val="C00000"/>
          <w:kern w:val="36"/>
          <w:sz w:val="30"/>
          <w:szCs w:val="30"/>
        </w:rPr>
      </w:pPr>
      <w:r w:rsidRPr="00730A4A">
        <w:rPr>
          <w:rFonts w:ascii="OpenSansBold" w:eastAsia="Times New Roman" w:hAnsi="OpenSansBold" w:cs="Arial"/>
          <w:color w:val="C00000"/>
          <w:kern w:val="36"/>
          <w:sz w:val="30"/>
          <w:szCs w:val="30"/>
        </w:rPr>
        <w:t>Mô tả WebSite</w:t>
      </w:r>
    </w:p>
    <w:p w:rsidR="00D71606" w:rsidRDefault="00D71606" w:rsidP="00D71606">
      <w:pPr>
        <w:pStyle w:val="ListParagraph"/>
        <w:numPr>
          <w:ilvl w:val="0"/>
          <w:numId w:val="11"/>
        </w:numPr>
        <w:shd w:val="clear" w:color="auto" w:fill="FFFFFF"/>
        <w:spacing w:before="0" w:line="450" w:lineRule="atLeast"/>
        <w:outlineLvl w:val="2"/>
        <w:rPr>
          <w:rFonts w:ascii="Arial" w:eastAsia="Times New Roman" w:hAnsi="Arial" w:cs="Arial"/>
          <w:color w:val="595552"/>
          <w:sz w:val="21"/>
          <w:szCs w:val="21"/>
        </w:rPr>
      </w:pPr>
      <w:r w:rsidRPr="00E14BFB">
        <w:rPr>
          <w:rFonts w:ascii="Arial" w:eastAsia="Times New Roman" w:hAnsi="Arial" w:cs="Arial"/>
          <w:color w:val="0000FF"/>
          <w:sz w:val="21"/>
          <w:szCs w:val="21"/>
          <w:u w:val="single"/>
          <w:bdr w:val="none" w:sz="0" w:space="0" w:color="auto" w:frame="1"/>
        </w:rPr>
        <w:t xml:space="preserve">Shop Hoa HOATUOI </w:t>
      </w:r>
      <w:r w:rsidRPr="00E14BFB">
        <w:rPr>
          <w:rFonts w:ascii="Arial" w:eastAsia="Times New Roman" w:hAnsi="Arial" w:cs="Arial"/>
          <w:color w:val="595552"/>
          <w:sz w:val="21"/>
          <w:szCs w:val="21"/>
        </w:rPr>
        <w:t> nhận cung cấp dịch vụ giao hoa tươi tận nơi</w:t>
      </w:r>
      <w:r>
        <w:rPr>
          <w:rFonts w:ascii="Arial" w:eastAsia="Times New Roman" w:hAnsi="Arial" w:cs="Arial"/>
          <w:color w:val="595552"/>
          <w:sz w:val="21"/>
          <w:szCs w:val="21"/>
        </w:rPr>
        <w:t xml:space="preserve"> và </w:t>
      </w:r>
      <w:r w:rsidRPr="00E14BFB">
        <w:rPr>
          <w:rFonts w:ascii="Arial" w:eastAsia="Times New Roman" w:hAnsi="Arial" w:cs="Arial"/>
          <w:color w:val="595552"/>
          <w:sz w:val="21"/>
          <w:szCs w:val="21"/>
        </w:rPr>
        <w:t>dịch vụ điện hoa trên toàn địa bàn Tp.Hồ Chí Minh và 63 tỉnh, thành phố trên cả nước.</w:t>
      </w:r>
    </w:p>
    <w:p w:rsidR="00D71606" w:rsidRPr="0023025D" w:rsidRDefault="00D71606" w:rsidP="00D71606">
      <w:pPr>
        <w:pStyle w:val="ListParagraph"/>
        <w:numPr>
          <w:ilvl w:val="0"/>
          <w:numId w:val="11"/>
        </w:numPr>
        <w:shd w:val="clear" w:color="auto" w:fill="FFFFFF"/>
        <w:spacing w:before="0" w:line="450" w:lineRule="atLeast"/>
        <w:outlineLvl w:val="2"/>
        <w:rPr>
          <w:rFonts w:ascii="Arial" w:eastAsia="Times New Roman" w:hAnsi="Arial" w:cs="Arial"/>
          <w:color w:val="404040" w:themeColor="text1" w:themeTint="BF"/>
          <w:sz w:val="21"/>
          <w:szCs w:val="21"/>
        </w:rPr>
      </w:pPr>
      <w:r>
        <w:rPr>
          <w:rFonts w:ascii="Arial" w:eastAsia="Times New Roman" w:hAnsi="Arial" w:cs="Arial"/>
          <w:color w:val="404040" w:themeColor="text1" w:themeTint="BF"/>
          <w:sz w:val="21"/>
          <w:szCs w:val="21"/>
          <w:bdr w:val="none" w:sz="0" w:space="0" w:color="auto" w:frame="1"/>
        </w:rPr>
        <w:t>Website c</w:t>
      </w:r>
      <w:r w:rsidRPr="00E14BFB">
        <w:rPr>
          <w:rFonts w:ascii="Arial" w:eastAsia="Times New Roman" w:hAnsi="Arial" w:cs="Arial"/>
          <w:color w:val="404040" w:themeColor="text1" w:themeTint="BF"/>
          <w:sz w:val="21"/>
          <w:szCs w:val="21"/>
          <w:bdr w:val="none" w:sz="0" w:space="0" w:color="auto" w:frame="1"/>
        </w:rPr>
        <w:t xml:space="preserve">ung cấp </w:t>
      </w:r>
      <w:r>
        <w:rPr>
          <w:rFonts w:ascii="Arial" w:eastAsia="Times New Roman" w:hAnsi="Arial" w:cs="Arial"/>
          <w:color w:val="404040" w:themeColor="text1" w:themeTint="BF"/>
          <w:sz w:val="21"/>
          <w:szCs w:val="21"/>
          <w:bdr w:val="none" w:sz="0" w:space="0" w:color="auto" w:frame="1"/>
        </w:rPr>
        <w:t>các mẫu hoa cắm bình, bó hoa, kệ hoa, chậu hoa và tin tức chọn lựa, chăm sóc, bảo quản hoa tươi.</w:t>
      </w:r>
    </w:p>
    <w:p w:rsidR="00D71606" w:rsidRPr="0023025D" w:rsidRDefault="00D71606" w:rsidP="00D71606">
      <w:pPr>
        <w:pStyle w:val="ListParagraph"/>
        <w:numPr>
          <w:ilvl w:val="0"/>
          <w:numId w:val="11"/>
        </w:numPr>
        <w:shd w:val="clear" w:color="auto" w:fill="FFFFFF"/>
        <w:spacing w:before="0" w:line="450" w:lineRule="atLeast"/>
        <w:outlineLvl w:val="2"/>
        <w:rPr>
          <w:rFonts w:ascii="Arial" w:hAnsi="Arial" w:cs="Arial"/>
          <w:b/>
          <w:bCs/>
          <w:i/>
          <w:iCs/>
          <w:color w:val="595552"/>
          <w:kern w:val="36"/>
          <w:sz w:val="21"/>
          <w:szCs w:val="21"/>
          <w:bdr w:val="none" w:sz="0" w:space="0" w:color="auto" w:frame="1"/>
          <w:shd w:val="clear" w:color="auto" w:fill="FFFFFF"/>
        </w:rPr>
      </w:pPr>
      <w:r>
        <w:rPr>
          <w:rFonts w:ascii="Arial" w:eastAsia="Times New Roman" w:hAnsi="Arial" w:cs="Arial"/>
          <w:color w:val="595552"/>
          <w:sz w:val="21"/>
          <w:szCs w:val="21"/>
        </w:rPr>
        <w:t>Website cho phép chọn chủ đề xem hoa qua các liên kết như sơ đồ để đến các trang chi tiết</w:t>
      </w:r>
    </w:p>
    <w:p w:rsidR="00D71606" w:rsidRDefault="00D71606" w:rsidP="00D71606">
      <w:pPr>
        <w:pStyle w:val="ListParagraph"/>
        <w:numPr>
          <w:ilvl w:val="0"/>
          <w:numId w:val="11"/>
        </w:numPr>
        <w:shd w:val="clear" w:color="auto" w:fill="FFFFFF"/>
        <w:spacing w:before="0" w:line="450" w:lineRule="atLeast"/>
        <w:outlineLvl w:val="2"/>
        <w:rPr>
          <w:rFonts w:ascii="Arial" w:eastAsia="Times New Roman" w:hAnsi="Arial" w:cs="Arial"/>
          <w:color w:val="595552"/>
          <w:sz w:val="21"/>
          <w:szCs w:val="21"/>
        </w:rPr>
      </w:pPr>
      <w:r>
        <w:rPr>
          <w:rFonts w:ascii="Arial" w:eastAsia="Times New Roman" w:hAnsi="Arial" w:cs="Arial"/>
          <w:color w:val="595552"/>
          <w:sz w:val="21"/>
          <w:szCs w:val="21"/>
        </w:rPr>
        <w:t xml:space="preserve">Website cho phép khách hàng </w:t>
      </w:r>
      <w:r w:rsidRPr="00E14BFB">
        <w:rPr>
          <w:rFonts w:ascii="Arial" w:eastAsia="Times New Roman" w:hAnsi="Arial" w:cs="Arial"/>
          <w:color w:val="595552"/>
          <w:sz w:val="21"/>
          <w:szCs w:val="21"/>
        </w:rPr>
        <w:t xml:space="preserve">đặt hoa tặng cho người thân, bạn bè của của mình ở các tỉnh gần xa bạn </w:t>
      </w:r>
      <w:r>
        <w:rPr>
          <w:rFonts w:ascii="Arial" w:eastAsia="Times New Roman" w:hAnsi="Arial" w:cs="Arial"/>
          <w:color w:val="595552"/>
          <w:sz w:val="21"/>
          <w:szCs w:val="21"/>
        </w:rPr>
        <w:t>bằng cách</w:t>
      </w:r>
      <w:r w:rsidRPr="00E14BFB">
        <w:rPr>
          <w:rFonts w:ascii="Arial" w:eastAsia="Times New Roman" w:hAnsi="Arial" w:cs="Arial"/>
          <w:color w:val="595552"/>
          <w:sz w:val="21"/>
          <w:szCs w:val="21"/>
        </w:rPr>
        <w:t xml:space="preserve"> truy cập vào website </w:t>
      </w:r>
      <w:r w:rsidRPr="00E14BFB">
        <w:rPr>
          <w:rFonts w:ascii="Arial" w:eastAsia="Times New Roman" w:hAnsi="Arial" w:cs="Arial"/>
          <w:color w:val="0000FF"/>
          <w:sz w:val="21"/>
          <w:szCs w:val="21"/>
          <w:u w:val="single"/>
          <w:bdr w:val="none" w:sz="0" w:space="0" w:color="auto" w:frame="1"/>
        </w:rPr>
        <w:t>https://hoatuoi.vn</w:t>
      </w:r>
      <w:r w:rsidRPr="00E14BFB">
        <w:rPr>
          <w:rFonts w:ascii="Arial" w:eastAsia="Times New Roman" w:hAnsi="Arial" w:cs="Arial"/>
          <w:color w:val="595552"/>
          <w:sz w:val="21"/>
          <w:szCs w:val="21"/>
        </w:rPr>
        <w:t xml:space="preserve">  để chọn những mẫu hoa tươi đẹp nhất, phù hợp nhất. </w:t>
      </w:r>
    </w:p>
    <w:p w:rsidR="00D71606" w:rsidRDefault="00D71606" w:rsidP="00D71606">
      <w:pPr>
        <w:pStyle w:val="ListParagraph"/>
        <w:numPr>
          <w:ilvl w:val="0"/>
          <w:numId w:val="11"/>
        </w:numPr>
        <w:shd w:val="clear" w:color="auto" w:fill="FFFFFF"/>
        <w:spacing w:before="0" w:line="450" w:lineRule="atLeast"/>
        <w:outlineLvl w:val="2"/>
        <w:rPr>
          <w:rFonts w:ascii="Arial" w:eastAsia="Times New Roman" w:hAnsi="Arial" w:cs="Arial"/>
          <w:color w:val="595552"/>
          <w:sz w:val="21"/>
          <w:szCs w:val="21"/>
        </w:rPr>
      </w:pPr>
      <w:r w:rsidRPr="00E14BFB">
        <w:rPr>
          <w:rFonts w:ascii="Arial" w:eastAsia="Times New Roman" w:hAnsi="Arial" w:cs="Arial"/>
          <w:color w:val="595552"/>
          <w:sz w:val="21"/>
          <w:szCs w:val="21"/>
        </w:rPr>
        <w:t>Quý khách</w:t>
      </w:r>
      <w:r>
        <w:rPr>
          <w:rFonts w:ascii="Arial" w:eastAsia="Times New Roman" w:hAnsi="Arial" w:cs="Arial"/>
          <w:color w:val="595552"/>
          <w:sz w:val="21"/>
          <w:szCs w:val="21"/>
        </w:rPr>
        <w:t xml:space="preserve"> hàng </w:t>
      </w:r>
      <w:r w:rsidRPr="00E14BFB">
        <w:rPr>
          <w:rFonts w:ascii="Arial" w:eastAsia="Times New Roman" w:hAnsi="Arial" w:cs="Arial"/>
          <w:color w:val="595552"/>
          <w:sz w:val="21"/>
          <w:szCs w:val="21"/>
        </w:rPr>
        <w:t xml:space="preserve">có thể thực hiện mua hàng trên web hoặc Zalo, có đội ngũ tư vấn viên hỗ trợ tư vấn kịp thời giúp quý khách dễ dàng hoàn thành việc đặt hoa. </w:t>
      </w:r>
    </w:p>
    <w:p w:rsidR="00D71606" w:rsidRPr="0023025D" w:rsidRDefault="00D71606" w:rsidP="00D71606">
      <w:pPr>
        <w:pStyle w:val="ListParagraph"/>
        <w:numPr>
          <w:ilvl w:val="0"/>
          <w:numId w:val="11"/>
        </w:numPr>
        <w:shd w:val="clear" w:color="auto" w:fill="FFFFFF"/>
        <w:spacing w:before="0" w:line="450" w:lineRule="atLeast"/>
        <w:outlineLvl w:val="2"/>
        <w:rPr>
          <w:rFonts w:ascii="Arial" w:hAnsi="Arial" w:cs="Arial"/>
          <w:b/>
          <w:bCs/>
          <w:i/>
          <w:iCs/>
          <w:color w:val="595552"/>
          <w:kern w:val="36"/>
          <w:sz w:val="21"/>
          <w:szCs w:val="21"/>
          <w:bdr w:val="none" w:sz="0" w:space="0" w:color="auto" w:frame="1"/>
          <w:shd w:val="clear" w:color="auto" w:fill="FFFFFF"/>
        </w:rPr>
      </w:pPr>
      <w:r w:rsidRPr="0085516D">
        <w:rPr>
          <w:rFonts w:ascii="Arial" w:eastAsia="Times New Roman" w:hAnsi="Arial" w:cs="Arial"/>
          <w:color w:val="595552"/>
          <w:sz w:val="21"/>
          <w:szCs w:val="21"/>
        </w:rPr>
        <w:t xml:space="preserve">Shop HOATUOI chúng tôi sẽ cho nhân viên làm theo mẫu bạn đã yêu cầu và giao đến tận tay người thân, bạn bè của bạn chỉ trong vòng 2-3 giờ. </w:t>
      </w:r>
    </w:p>
    <w:p w:rsidR="00D71606" w:rsidRPr="0085516D" w:rsidRDefault="00D71606" w:rsidP="00D71606">
      <w:pPr>
        <w:pStyle w:val="ListParagraph"/>
        <w:shd w:val="clear" w:color="auto" w:fill="FFFFFF"/>
        <w:spacing w:line="450" w:lineRule="atLeast"/>
        <w:outlineLvl w:val="2"/>
        <w:rPr>
          <w:rFonts w:ascii="Arial" w:hAnsi="Arial" w:cs="Arial"/>
          <w:b/>
          <w:bCs/>
          <w:i/>
          <w:iCs/>
          <w:color w:val="595552"/>
          <w:kern w:val="36"/>
          <w:sz w:val="21"/>
          <w:szCs w:val="21"/>
          <w:bdr w:val="none" w:sz="0" w:space="0" w:color="auto" w:frame="1"/>
          <w:shd w:val="clear" w:color="auto" w:fill="FFFFFF"/>
        </w:rPr>
      </w:pPr>
    </w:p>
    <w:p w:rsidR="00D71606" w:rsidRPr="00730A4A" w:rsidRDefault="00D71606" w:rsidP="00D71606">
      <w:pPr>
        <w:pStyle w:val="ListParagraph"/>
        <w:numPr>
          <w:ilvl w:val="0"/>
          <w:numId w:val="10"/>
        </w:numPr>
        <w:shd w:val="clear" w:color="auto" w:fill="FFFFFF"/>
        <w:spacing w:before="100" w:beforeAutospacing="1" w:after="100" w:afterAutospacing="1" w:line="450" w:lineRule="atLeast"/>
        <w:ind w:left="360"/>
        <w:outlineLvl w:val="0"/>
        <w:rPr>
          <w:rFonts w:ascii="OpenSansBold" w:eastAsia="Times New Roman" w:hAnsi="OpenSansBold" w:cs="Arial"/>
          <w:color w:val="C00000"/>
          <w:kern w:val="36"/>
          <w:sz w:val="30"/>
          <w:szCs w:val="30"/>
        </w:rPr>
      </w:pPr>
      <w:r w:rsidRPr="00730A4A">
        <w:rPr>
          <w:rFonts w:ascii="OpenSansBold" w:eastAsia="Times New Roman" w:hAnsi="OpenSansBold" w:cs="Arial"/>
          <w:color w:val="C00000"/>
          <w:kern w:val="36"/>
          <w:sz w:val="30"/>
          <w:szCs w:val="30"/>
        </w:rPr>
        <w:t>Sơ đồ WebSite</w:t>
      </w:r>
    </w:p>
    <w:p w:rsidR="00D71606" w:rsidRDefault="00D71606" w:rsidP="00D71606">
      <w:r>
        <w:rPr>
          <w:noProof/>
        </w:rPr>
        <w:drawing>
          <wp:inline distT="0" distB="0" distL="0" distR="0" wp14:anchorId="23F82C49" wp14:editId="02C7B86D">
            <wp:extent cx="5960853"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606" w:rsidRPr="00730A4A" w:rsidRDefault="00D71606" w:rsidP="00D71606">
      <w:pPr>
        <w:pStyle w:val="ListParagraph"/>
        <w:numPr>
          <w:ilvl w:val="0"/>
          <w:numId w:val="10"/>
        </w:numPr>
        <w:shd w:val="clear" w:color="auto" w:fill="FFFFFF"/>
        <w:spacing w:before="100" w:beforeAutospacing="1" w:after="100" w:afterAutospacing="1" w:line="450" w:lineRule="atLeast"/>
        <w:ind w:left="360"/>
        <w:outlineLvl w:val="0"/>
        <w:rPr>
          <w:rFonts w:ascii="OpenSansBold" w:eastAsia="Times New Roman" w:hAnsi="OpenSansBold" w:cs="Arial"/>
          <w:color w:val="C00000"/>
          <w:kern w:val="36"/>
          <w:sz w:val="30"/>
          <w:szCs w:val="30"/>
        </w:rPr>
      </w:pPr>
      <w:r w:rsidRPr="00730A4A">
        <w:rPr>
          <w:rFonts w:ascii="OpenSansBold" w:eastAsia="Times New Roman" w:hAnsi="OpenSansBold" w:cs="Arial"/>
          <w:color w:val="C00000"/>
          <w:kern w:val="36"/>
          <w:sz w:val="30"/>
          <w:szCs w:val="30"/>
        </w:rPr>
        <w:lastRenderedPageBreak/>
        <w:t>Phác thảo WebSite Trang chủ (Các bạn có thể sử dụng photoshop, word,…)</w:t>
      </w:r>
    </w:p>
    <w:p w:rsidR="00D71606" w:rsidRPr="002C2471" w:rsidRDefault="00D71606" w:rsidP="00D71606">
      <w:pPr>
        <w:rPr>
          <w:b/>
          <w:i/>
          <w:sz w:val="24"/>
          <w:u w:val="single"/>
        </w:rPr>
      </w:pPr>
      <w:r w:rsidRPr="002C2471">
        <w:rPr>
          <w:b/>
          <w:i/>
          <w:sz w:val="24"/>
          <w:u w:val="single"/>
        </w:rPr>
        <w:t>Lưu ý:</w:t>
      </w:r>
      <w:r w:rsidRPr="002C2471">
        <w:rPr>
          <w:i/>
          <w:sz w:val="24"/>
        </w:rPr>
        <w:t xml:space="preserve"> </w:t>
      </w:r>
      <w:r>
        <w:rPr>
          <w:i/>
          <w:sz w:val="24"/>
        </w:rPr>
        <w:t xml:space="preserve">Dựa vào các web tham khảo để phác thảo layout cho web của mình. </w:t>
      </w:r>
      <w:r w:rsidRPr="002C2471">
        <w:rPr>
          <w:i/>
          <w:sz w:val="24"/>
        </w:rPr>
        <w:t>Có thể thêm</w:t>
      </w:r>
      <w:r>
        <w:rPr>
          <w:i/>
          <w:sz w:val="24"/>
        </w:rPr>
        <w:t>, bớt hoặc điều chỉnh khác so với trang gốc tham khảo cho đơn giản dễ thực hiện</w:t>
      </w:r>
      <w:r w:rsidRPr="002C2471">
        <w:rPr>
          <w:b/>
          <w:i/>
          <w:sz w:val="24"/>
          <w:u w:val="single"/>
        </w:rPr>
        <w:t xml:space="preserve"> </w:t>
      </w:r>
      <w:r w:rsidRPr="002C2471">
        <w:rPr>
          <w:i/>
          <w:sz w:val="24"/>
        </w:rPr>
        <w:t>nhé!</w:t>
      </w:r>
    </w:p>
    <w:p w:rsidR="00D71606" w:rsidRDefault="00D71606" w:rsidP="00D71606">
      <w:pPr>
        <w:shd w:val="clear" w:color="auto" w:fill="FFFFFF"/>
        <w:spacing w:after="0" w:line="240" w:lineRule="auto"/>
        <w:outlineLvl w:val="0"/>
      </w:pPr>
      <w:r>
        <w:rPr>
          <w:noProof/>
        </w:rPr>
        <mc:AlternateContent>
          <mc:Choice Requires="wpg">
            <w:drawing>
              <wp:anchor distT="0" distB="0" distL="114300" distR="114300" simplePos="0" relativeHeight="251662336" behindDoc="0" locked="0" layoutInCell="1" allowOverlap="1" wp14:anchorId="7B22669F" wp14:editId="71C7DFA3">
                <wp:simplePos x="0" y="0"/>
                <wp:positionH relativeFrom="column">
                  <wp:posOffset>70737</wp:posOffset>
                </wp:positionH>
                <wp:positionV relativeFrom="paragraph">
                  <wp:posOffset>121692</wp:posOffset>
                </wp:positionV>
                <wp:extent cx="5779698" cy="7151298"/>
                <wp:effectExtent l="0" t="0" r="31115" b="12065"/>
                <wp:wrapNone/>
                <wp:docPr id="25" name="Group 25"/>
                <wp:cNvGraphicFramePr/>
                <a:graphic xmlns:a="http://schemas.openxmlformats.org/drawingml/2006/main">
                  <a:graphicData uri="http://schemas.microsoft.com/office/word/2010/wordprocessingGroup">
                    <wpg:wgp>
                      <wpg:cNvGrpSpPr/>
                      <wpg:grpSpPr>
                        <a:xfrm>
                          <a:off x="0" y="0"/>
                          <a:ext cx="5779698" cy="7151298"/>
                          <a:chOff x="0" y="0"/>
                          <a:chExt cx="5973798" cy="7579924"/>
                        </a:xfrm>
                      </wpg:grpSpPr>
                      <wps:wsp>
                        <wps:cNvPr id="2" name="Rectangle 2"/>
                        <wps:cNvSpPr/>
                        <wps:spPr>
                          <a:xfrm>
                            <a:off x="11289" y="0"/>
                            <a:ext cx="5951220" cy="7574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0" y="11289"/>
                            <a:ext cx="5973798" cy="7568635"/>
                            <a:chOff x="0" y="0"/>
                            <a:chExt cx="5973798" cy="7568635"/>
                          </a:xfrm>
                        </wpg:grpSpPr>
                        <wps:wsp>
                          <wps:cNvPr id="3" name="Rectangle 3"/>
                          <wps:cNvSpPr/>
                          <wps:spPr>
                            <a:xfrm>
                              <a:off x="0" y="0"/>
                              <a:ext cx="5951220" cy="42672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tabs>
                                    <w:tab w:val="left" w:pos="7740"/>
                                  </w:tabs>
                                  <w:spacing w:after="0" w:line="240" w:lineRule="auto"/>
                                  <w:ind w:firstLine="180"/>
                                  <w:jc w:val="center"/>
                                  <w:rPr>
                                    <w:color w:val="1F497D" w:themeColor="text2"/>
                                    <w:sz w:val="24"/>
                                    <w:szCs w:val="24"/>
                                  </w:rPr>
                                </w:pPr>
                                <w:r w:rsidRPr="001B0C31">
                                  <w:rPr>
                                    <w:color w:val="1F497D" w:themeColor="text2"/>
                                    <w:sz w:val="24"/>
                                    <w:szCs w:val="24"/>
                                  </w:rPr>
                                  <w:t>Biểu tượng</w:t>
                                </w:r>
                                <w:r w:rsidRPr="001B0C31">
                                  <w:rPr>
                                    <w:color w:val="1F497D" w:themeColor="text2"/>
                                    <w:sz w:val="24"/>
                                    <w:szCs w:val="24"/>
                                  </w:rPr>
                                  <w:tab/>
                                  <w:t>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55422" y="637822"/>
                              <a:ext cx="2630805" cy="525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Tìm kiếm theo từ khóa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402667" y="637822"/>
                              <a:ext cx="533400" cy="5257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Tìm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55422" y="1253066"/>
                              <a:ext cx="1305560" cy="525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Chủ đề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402667" y="1253066"/>
                              <a:ext cx="533400" cy="5257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Tìm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093156" y="1253066"/>
                              <a:ext cx="1305560" cy="525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Mức giá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017911" y="925689"/>
                              <a:ext cx="830580" cy="525780"/>
                            </a:xfrm>
                            <a:prstGeom prst="rect">
                              <a:avLst/>
                            </a:prstGeom>
                            <a:no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rFonts w:ascii="Arial" w:hAnsi="Arial" w:cs="Arial"/>
                                    <w:color w:val="595552"/>
                                    <w:sz w:val="24"/>
                                    <w:szCs w:val="24"/>
                                    <w:shd w:val="clear" w:color="auto" w:fill="FFFFFF"/>
                                  </w:rPr>
                                  <w:t>Hotline tư vấn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933" y="2077155"/>
                              <a:ext cx="5951220" cy="42672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tabs>
                                    <w:tab w:val="left" w:pos="1440"/>
                                    <w:tab w:val="left" w:pos="3060"/>
                                    <w:tab w:val="left" w:pos="5040"/>
                                    <w:tab w:val="left" w:pos="6480"/>
                                    <w:tab w:val="left" w:pos="7650"/>
                                  </w:tabs>
                                  <w:spacing w:after="0" w:line="240" w:lineRule="auto"/>
                                  <w:ind w:firstLine="180"/>
                                  <w:rPr>
                                    <w:color w:val="1F497D" w:themeColor="text2"/>
                                    <w:sz w:val="24"/>
                                    <w:szCs w:val="24"/>
                                  </w:rPr>
                                </w:pPr>
                                <w:r w:rsidRPr="001B0C31">
                                  <w:rPr>
                                    <w:color w:val="1F497D" w:themeColor="text2"/>
                                    <w:sz w:val="24"/>
                                    <w:szCs w:val="24"/>
                                  </w:rPr>
                                  <w:t>Trang chủ</w:t>
                                </w:r>
                                <w:r w:rsidRPr="001B0C31">
                                  <w:rPr>
                                    <w:color w:val="1F497D" w:themeColor="text2"/>
                                    <w:sz w:val="24"/>
                                    <w:szCs w:val="24"/>
                                  </w:rPr>
                                  <w:tab/>
                                  <w:t>Lan Hồ Điệp</w:t>
                                </w:r>
                                <w:r w:rsidRPr="001B0C31">
                                  <w:rPr>
                                    <w:color w:val="1F497D" w:themeColor="text2"/>
                                    <w:sz w:val="24"/>
                                    <w:szCs w:val="24"/>
                                  </w:rPr>
                                  <w:tab/>
                                  <w:t>Các dịp tặng hoa</w:t>
                                </w:r>
                                <w:r w:rsidRPr="001B0C31">
                                  <w:rPr>
                                    <w:color w:val="1F497D" w:themeColor="text2"/>
                                    <w:sz w:val="24"/>
                                    <w:szCs w:val="24"/>
                                  </w:rPr>
                                  <w:tab/>
                                  <w:t>Valentine</w:t>
                                </w:r>
                                <w:r w:rsidRPr="001B0C31">
                                  <w:rPr>
                                    <w:color w:val="1F497D" w:themeColor="text2"/>
                                    <w:sz w:val="24"/>
                                    <w:szCs w:val="24"/>
                                  </w:rPr>
                                  <w:tab/>
                                  <w:t>Hoa bó</w:t>
                                </w:r>
                                <w:r w:rsidRPr="001B0C31">
                                  <w:rPr>
                                    <w:color w:val="1F497D" w:themeColor="text2"/>
                                    <w:sz w:val="24"/>
                                    <w:szCs w:val="24"/>
                                  </w:rPr>
                                  <w:tab/>
                                  <w:t>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933" y="2664178"/>
                              <a:ext cx="2065020" cy="579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Giới thiệu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933" y="3245555"/>
                              <a:ext cx="2065020" cy="579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Danh mục chủ đề</w:t>
                                </w:r>
                              </w:p>
                              <w:p w:rsidR="00D71606" w:rsidRPr="001B0C31" w:rsidRDefault="00D71606" w:rsidP="00D71606">
                                <w:pPr>
                                  <w:spacing w:after="0" w:line="240" w:lineRule="auto"/>
                                  <w:rPr>
                                    <w:color w:val="1F497D" w:themeColor="text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82800" y="2664178"/>
                              <a:ext cx="3886200" cy="1158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6933" y="3832578"/>
                              <a:ext cx="5951220" cy="1112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tabs>
                                    <w:tab w:val="left" w:pos="7560"/>
                                  </w:tabs>
                                  <w:spacing w:after="0" w:line="240" w:lineRule="auto"/>
                                  <w:ind w:firstLine="180"/>
                                  <w:rPr>
                                    <w:color w:val="1F497D" w:themeColor="text2"/>
                                    <w:sz w:val="24"/>
                                    <w:szCs w:val="24"/>
                                  </w:rPr>
                                </w:pPr>
                                <w:r w:rsidRPr="001B0C31">
                                  <w:rPr>
                                    <w:color w:val="1F497D" w:themeColor="text2"/>
                                    <w:sz w:val="24"/>
                                    <w:szCs w:val="24"/>
                                  </w:rPr>
                                  <w:t>Mẫu hoa mới</w:t>
                                </w:r>
                                <w:r w:rsidRPr="001B0C31">
                                  <w:rPr>
                                    <w:color w:val="1F497D" w:themeColor="text2"/>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6933" y="4933244"/>
                              <a:ext cx="5951220" cy="1112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tabs>
                                    <w:tab w:val="left" w:pos="7560"/>
                                  </w:tabs>
                                  <w:spacing w:after="0" w:line="240" w:lineRule="auto"/>
                                  <w:ind w:firstLine="180"/>
                                  <w:rPr>
                                    <w:color w:val="1F497D" w:themeColor="text2"/>
                                    <w:sz w:val="24"/>
                                    <w:szCs w:val="24"/>
                                  </w:rPr>
                                </w:pPr>
                                <w:r w:rsidRPr="001B0C31">
                                  <w:rPr>
                                    <w:color w:val="1F497D" w:themeColor="text2"/>
                                    <w:sz w:val="24"/>
                                    <w:szCs w:val="24"/>
                                  </w:rPr>
                                  <w:t>Hoa khuyến mãi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18"/>
                          <wps:cNvSpPr/>
                          <wps:spPr>
                            <a:xfrm>
                              <a:off x="16933" y="6045200"/>
                              <a:ext cx="5951220" cy="1112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tabs>
                                    <w:tab w:val="left" w:pos="7560"/>
                                  </w:tabs>
                                  <w:spacing w:after="0" w:line="240" w:lineRule="auto"/>
                                  <w:ind w:firstLine="180"/>
                                  <w:rPr>
                                    <w:color w:val="1F497D" w:themeColor="text2"/>
                                    <w:sz w:val="24"/>
                                    <w:szCs w:val="24"/>
                                  </w:rPr>
                                </w:pPr>
                                <w:r w:rsidRPr="001B0C31">
                                  <w:rPr>
                                    <w:color w:val="1F497D" w:themeColor="text2"/>
                                    <w:sz w:val="24"/>
                                    <w:szCs w:val="24"/>
                                  </w:rPr>
                                  <w:t>Giỏ hoa tươi</w:t>
                                </w:r>
                                <w:r w:rsidRPr="001B0C31">
                                  <w:rPr>
                                    <w:color w:val="1F497D" w:themeColor="text2"/>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22578" y="7157155"/>
                              <a:ext cx="5951220" cy="41148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tabs>
                                    <w:tab w:val="left" w:pos="2880"/>
                                    <w:tab w:val="left" w:pos="4500"/>
                                    <w:tab w:val="left" w:pos="7560"/>
                                  </w:tabs>
                                  <w:spacing w:after="0" w:line="240" w:lineRule="auto"/>
                                  <w:ind w:firstLine="180"/>
                                  <w:rPr>
                                    <w:color w:val="1F497D" w:themeColor="text2"/>
                                    <w:sz w:val="24"/>
                                    <w:szCs w:val="24"/>
                                  </w:rPr>
                                </w:pPr>
                                <w:r w:rsidRPr="001B0C31">
                                  <w:rPr>
                                    <w:color w:val="1F497D" w:themeColor="text2"/>
                                    <w:sz w:val="24"/>
                                    <w:szCs w:val="24"/>
                                  </w:rPr>
                                  <w:t>Thông tin giao dịch</w:t>
                                </w:r>
                                <w:r w:rsidRPr="001B0C31">
                                  <w:rPr>
                                    <w:color w:val="1F497D" w:themeColor="text2"/>
                                    <w:sz w:val="24"/>
                                    <w:szCs w:val="24"/>
                                  </w:rPr>
                                  <w:tab/>
                                  <w:t>Dịch vụ</w:t>
                                </w:r>
                                <w:r w:rsidRPr="001B0C31">
                                  <w:rPr>
                                    <w:color w:val="1F497D" w:themeColor="text2"/>
                                    <w:sz w:val="24"/>
                                    <w:szCs w:val="24"/>
                                  </w:rPr>
                                  <w:tab/>
                                  <w:t>Chính sách &amp; qui định</w:t>
                                </w:r>
                                <w:r w:rsidRPr="001B0C31">
                                  <w:rPr>
                                    <w:color w:val="1F497D" w:themeColor="text2"/>
                                    <w:sz w:val="24"/>
                                    <w:szCs w:val="24"/>
                                  </w:rPr>
                                  <w:tab/>
                                  <w:t>Giới thiêu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220133" y="637822"/>
                              <a:ext cx="1356995" cy="978535"/>
                              <a:chOff x="0" y="0"/>
                              <a:chExt cx="2065020" cy="1478280"/>
                            </a:xfrm>
                          </wpg:grpSpPr>
                          <wps:wsp>
                            <wps:cNvPr id="5" name="Rectangle 5"/>
                            <wps:cNvSpPr/>
                            <wps:spPr>
                              <a:xfrm>
                                <a:off x="0" y="0"/>
                                <a:ext cx="2065020" cy="1478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0" y="0"/>
                                <a:ext cx="2065020" cy="1478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0" y="0"/>
                                <a:ext cx="2065020" cy="14782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 name="Straight Connector 23"/>
                          <wps:cNvCnPr/>
                          <wps:spPr>
                            <a:xfrm>
                              <a:off x="2082800" y="2664178"/>
                              <a:ext cx="3886200" cy="1158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2082800" y="2664178"/>
                              <a:ext cx="3886200" cy="1158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97556" y="5288844"/>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179689" y="5288844"/>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156178" y="5288844"/>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132667" y="5288844"/>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109156" y="5288844"/>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091289" y="5288844"/>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31422" y="6372578"/>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213556" y="6372578"/>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190044" y="6372578"/>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66533" y="6372578"/>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143022" y="6372578"/>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125156" y="6372578"/>
                              <a:ext cx="6940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406400" y="4103511"/>
                              <a:ext cx="7620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535289" y="4103511"/>
                              <a:ext cx="7620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658533" y="4103511"/>
                              <a:ext cx="7620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87422" y="4103511"/>
                              <a:ext cx="7620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910667" y="4103511"/>
                              <a:ext cx="7620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B22669F" id="Group 25" o:spid="_x0000_s1027" style="position:absolute;margin-left:5.55pt;margin-top:9.6pt;width:455.1pt;height:563.1pt;z-index:251662336;mso-width-relative:margin;mso-height-relative:margin" coordsize="59737,75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">
                <v:rect id="Rectangle 2" o:spid="_x0000_s1028" style="position:absolute;left:112;width:59513;height:75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" filled="f" strokecolor="#243f60 [1604]" strokeweight="2pt"/>
                <v:group id="Group 20" o:spid="_x0000_s1029" style="position:absolute;top:112;width:59737;height:75687" coordsize="59737,7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 o:spid="_x0000_s1030" style="position:absolute;width:59512;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" fillcolor="#fde9d9 [665]" strokecolor="#243f60 [1604]" strokeweight="2pt">
                    <v:textbox>
                      <w:txbxContent>
                        <w:p w:rsidR="00D71606" w:rsidRPr="001B0C31" w:rsidRDefault="00D71606" w:rsidP="00D71606">
                          <w:pPr>
                            <w:tabs>
                              <w:tab w:val="left" w:pos="7740"/>
                            </w:tabs>
                            <w:spacing w:after="0" w:line="240" w:lineRule="auto"/>
                            <w:ind w:firstLine="180"/>
                            <w:jc w:val="center"/>
                            <w:rPr>
                              <w:color w:val="1F497D" w:themeColor="text2"/>
                              <w:sz w:val="24"/>
                              <w:szCs w:val="24"/>
                            </w:rPr>
                          </w:pPr>
                          <w:r w:rsidRPr="001B0C31">
                            <w:rPr>
                              <w:color w:val="1F497D" w:themeColor="text2"/>
                              <w:sz w:val="24"/>
                              <w:szCs w:val="24"/>
                            </w:rPr>
                            <w:t>Biểu tượng</w:t>
                          </w:r>
                          <w:r w:rsidRPr="001B0C31">
                            <w:rPr>
                              <w:color w:val="1F497D" w:themeColor="text2"/>
                              <w:sz w:val="24"/>
                              <w:szCs w:val="24"/>
                            </w:rPr>
                            <w:tab/>
                            <w:t>Giỏ hàng</w:t>
                          </w:r>
                        </w:p>
                      </w:txbxContent>
                    </v:textbox>
                  </v:rect>
                  <v:rect id="Rectangle 6" o:spid="_x0000_s1031" style="position:absolute;left:17554;top:6378;width:26308;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Tìm kiếm theo từ khóa </w:t>
                          </w:r>
                        </w:p>
                      </w:txbxContent>
                    </v:textbox>
                  </v:rect>
                  <v:rect id="Rectangle 7" o:spid="_x0000_s1032" style="position:absolute;left:44026;top:6378;width:533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" fillcolor="#c0504d [3205]"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Tìm </w:t>
                          </w:r>
                        </w:p>
                      </w:txbxContent>
                    </v:textbox>
                  </v:rect>
                  <v:rect id="Rectangle 8" o:spid="_x0000_s1033" style="position:absolute;left:17554;top:12530;width:13055;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Chủ đề </w:t>
                          </w:r>
                        </w:p>
                      </w:txbxContent>
                    </v:textbox>
                  </v:rect>
                  <v:rect id="Rectangle 9" o:spid="_x0000_s1034" style="position:absolute;left:44026;top:12530;width:5334;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" fillcolor="#c0504d [3205]"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Tìm </w:t>
                          </w:r>
                        </w:p>
                      </w:txbxContent>
                    </v:textbox>
                  </v:rect>
                  <v:rect id="Rectangle 10" o:spid="_x0000_s1035" style="position:absolute;left:30931;top:12530;width:13056;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 xml:space="preserve">Mức giá </w:t>
                          </w:r>
                        </w:p>
                      </w:txbxContent>
                    </v:textbox>
                  </v:rect>
                  <v:rect id="Rectangle 11" o:spid="_x0000_s1036" style="position:absolute;left:50179;top:9256;width:8305;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" filled="f" strokecolor="#e5dfec [663]" strokeweight="2pt">
                    <v:textbox>
                      <w:txbxContent>
                        <w:p w:rsidR="00D71606" w:rsidRPr="001B0C31" w:rsidRDefault="00D71606" w:rsidP="00D71606">
                          <w:pPr>
                            <w:spacing w:after="0" w:line="240" w:lineRule="auto"/>
                            <w:jc w:val="center"/>
                            <w:rPr>
                              <w:color w:val="1F497D" w:themeColor="text2"/>
                              <w:sz w:val="24"/>
                              <w:szCs w:val="24"/>
                            </w:rPr>
                          </w:pPr>
                          <w:r w:rsidRPr="001B0C31">
                            <w:rPr>
                              <w:rFonts w:ascii="Arial" w:hAnsi="Arial" w:cs="Arial"/>
                              <w:color w:val="595552"/>
                              <w:sz w:val="24"/>
                              <w:szCs w:val="24"/>
                              <w:shd w:val="clear" w:color="auto" w:fill="FFFFFF"/>
                            </w:rPr>
                            <w:t>Hotline tư vấn</w:t>
                          </w:r>
                        </w:p>
                      </w:txbxContent>
                    </v:textbox>
                  </v:rect>
                  <v:rect id="Rectangle 12" o:spid="_x0000_s1037" style="position:absolute;left:169;top:20771;width:59512;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" fillcolor="#c2d69b [1942]" strokecolor="#243f60 [1604]" strokeweight="2pt">
                    <v:textbox>
                      <w:txbxContent>
                        <w:p w:rsidR="00D71606" w:rsidRPr="001B0C31" w:rsidRDefault="00D71606" w:rsidP="00D71606">
                          <w:pPr>
                            <w:tabs>
                              <w:tab w:val="left" w:pos="1440"/>
                              <w:tab w:val="left" w:pos="3060"/>
                              <w:tab w:val="left" w:pos="5040"/>
                              <w:tab w:val="left" w:pos="6480"/>
                              <w:tab w:val="left" w:pos="7650"/>
                            </w:tabs>
                            <w:spacing w:after="0" w:line="240" w:lineRule="auto"/>
                            <w:ind w:firstLine="180"/>
                            <w:rPr>
                              <w:color w:val="1F497D" w:themeColor="text2"/>
                              <w:sz w:val="24"/>
                              <w:szCs w:val="24"/>
                            </w:rPr>
                          </w:pPr>
                          <w:r w:rsidRPr="001B0C31">
                            <w:rPr>
                              <w:color w:val="1F497D" w:themeColor="text2"/>
                              <w:sz w:val="24"/>
                              <w:szCs w:val="24"/>
                            </w:rPr>
                            <w:t>Trang chủ</w:t>
                          </w:r>
                          <w:r w:rsidRPr="001B0C31">
                            <w:rPr>
                              <w:color w:val="1F497D" w:themeColor="text2"/>
                              <w:sz w:val="24"/>
                              <w:szCs w:val="24"/>
                            </w:rPr>
                            <w:tab/>
                            <w:t>Lan Hồ Điệp</w:t>
                          </w:r>
                          <w:r w:rsidRPr="001B0C31">
                            <w:rPr>
                              <w:color w:val="1F497D" w:themeColor="text2"/>
                              <w:sz w:val="24"/>
                              <w:szCs w:val="24"/>
                            </w:rPr>
                            <w:tab/>
                            <w:t>Các dịp tặng hoa</w:t>
                          </w:r>
                          <w:r w:rsidRPr="001B0C31">
                            <w:rPr>
                              <w:color w:val="1F497D" w:themeColor="text2"/>
                              <w:sz w:val="24"/>
                              <w:szCs w:val="24"/>
                            </w:rPr>
                            <w:tab/>
                            <w:t>Valentine</w:t>
                          </w:r>
                          <w:r w:rsidRPr="001B0C31">
                            <w:rPr>
                              <w:color w:val="1F497D" w:themeColor="text2"/>
                              <w:sz w:val="24"/>
                              <w:szCs w:val="24"/>
                            </w:rPr>
                            <w:tab/>
                            <w:t>Hoa bó</w:t>
                          </w:r>
                          <w:r w:rsidRPr="001B0C31">
                            <w:rPr>
                              <w:color w:val="1F497D" w:themeColor="text2"/>
                              <w:sz w:val="24"/>
                              <w:szCs w:val="24"/>
                            </w:rPr>
                            <w:tab/>
                            <w:t>Liên hệ</w:t>
                          </w:r>
                        </w:p>
                      </w:txbxContent>
                    </v:textbox>
                  </v:rect>
                  <v:rect id="Rectangle 13" o:spid="_x0000_s1038" style="position:absolute;left:169;top:26641;width:20650;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qwgAAANsAAAAPAAAAZHJzL2Rvd25yZXYueG1sRE/fa8Iw&#10;EH4X9j+EG/im6SaM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AkB/vqwgAAANsAAAAPAAAA&#10;AAAAAAAAAAAAAAcCAABkcnMvZG93bnJldi54bWxQSwUGAAAAAAMAAwC3AAAA9g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Giới thiệu dịch vụ</w:t>
                          </w:r>
                        </w:p>
                      </w:txbxContent>
                    </v:textbox>
                  </v:rect>
                  <v:rect id="Rectangle 14" o:spid="_x0000_s1039" style="position:absolute;left:169;top:32455;width:20650;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mOewgAAANsAAAAPAAAAZHJzL2Rvd25yZXYueG1sRE/fa8Iw&#10;EH4X9j+EG/im6YaM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Cr7mOewgAAANsAAAAPAAAA&#10;AAAAAAAAAAAAAAcCAABkcnMvZG93bnJldi54bWxQSwUGAAAAAAMAAwC3AAAA9g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Danh mục chủ đề</w:t>
                          </w:r>
                        </w:p>
                        <w:p w:rsidR="00D71606" w:rsidRPr="001B0C31" w:rsidRDefault="00D71606" w:rsidP="00D71606">
                          <w:pPr>
                            <w:spacing w:after="0" w:line="240" w:lineRule="auto"/>
                            <w:rPr>
                              <w:color w:val="1F497D" w:themeColor="text2"/>
                              <w:sz w:val="24"/>
                              <w:szCs w:val="24"/>
                            </w:rPr>
                          </w:pPr>
                        </w:p>
                      </w:txbxContent>
                    </v:textbox>
                  </v:rect>
                  <v:rect id="Rectangle 15" o:spid="_x0000_s1040" style="position:absolute;left:20828;top:26641;width:38862;height:1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YFwgAAANsAAAAPAAAAZHJzL2Rvd25yZXYueG1sRE/fa8Iw&#10;EH4X9j+EG/im6QaO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DEosYFwgAAANsAAAAPAAAA&#10;AAAAAAAAAAAAAAcCAABkcnMvZG93bnJldi54bWxQSwUGAAAAAAMAAwC3AAAA9g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16" o:spid="_x0000_s1041" style="position:absolute;left:169;top:38325;width:59512;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" filled="f" strokecolor="#243f60 [1604]" strokeweight="2pt">
                    <v:textbox>
                      <w:txbxContent>
                        <w:p w:rsidR="00D71606" w:rsidRPr="001B0C31" w:rsidRDefault="00D71606" w:rsidP="00D71606">
                          <w:pPr>
                            <w:tabs>
                              <w:tab w:val="left" w:pos="7560"/>
                            </w:tabs>
                            <w:spacing w:after="0" w:line="240" w:lineRule="auto"/>
                            <w:ind w:firstLine="180"/>
                            <w:rPr>
                              <w:color w:val="1F497D" w:themeColor="text2"/>
                              <w:sz w:val="24"/>
                              <w:szCs w:val="24"/>
                            </w:rPr>
                          </w:pPr>
                          <w:r w:rsidRPr="001B0C31">
                            <w:rPr>
                              <w:color w:val="1F497D" w:themeColor="text2"/>
                              <w:sz w:val="24"/>
                              <w:szCs w:val="24"/>
                            </w:rPr>
                            <w:t>Mẫu hoa mới</w:t>
                          </w:r>
                          <w:r w:rsidRPr="001B0C31">
                            <w:rPr>
                              <w:color w:val="1F497D" w:themeColor="text2"/>
                              <w:sz w:val="24"/>
                              <w:szCs w:val="24"/>
                            </w:rPr>
                            <w:tab/>
                          </w:r>
                        </w:p>
                      </w:txbxContent>
                    </v:textbox>
                  </v:rect>
                  <v:rect id="Rectangle 17" o:spid="_x0000_s1042" style="position:absolute;left:169;top:49332;width:59512;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" filled="f" strokecolor="#243f60 [1604]" strokeweight="2pt">
                    <v:textbox>
                      <w:txbxContent>
                        <w:p w:rsidR="00D71606" w:rsidRPr="001B0C31" w:rsidRDefault="00D71606" w:rsidP="00D71606">
                          <w:pPr>
                            <w:tabs>
                              <w:tab w:val="left" w:pos="7560"/>
                            </w:tabs>
                            <w:spacing w:after="0" w:line="240" w:lineRule="auto"/>
                            <w:ind w:firstLine="180"/>
                            <w:rPr>
                              <w:color w:val="1F497D" w:themeColor="text2"/>
                              <w:sz w:val="24"/>
                              <w:szCs w:val="24"/>
                            </w:rPr>
                          </w:pPr>
                          <w:r w:rsidRPr="001B0C31">
                            <w:rPr>
                              <w:color w:val="1F497D" w:themeColor="text2"/>
                              <w:sz w:val="24"/>
                              <w:szCs w:val="24"/>
                            </w:rPr>
                            <w:t>Hoa khuyến mãi</w:t>
                          </w:r>
                        </w:p>
                      </w:txbxContent>
                    </v:textbox>
                  </v:rect>
                  <v:rect id="Rectangle 18" o:spid="_x0000_s1043" style="position:absolute;left:169;top:60452;width:59512;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" filled="f" strokecolor="#243f60 [1604]" strokeweight="2pt">
                    <v:textbox>
                      <w:txbxContent>
                        <w:p w:rsidR="00D71606" w:rsidRPr="001B0C31" w:rsidRDefault="00D71606" w:rsidP="00D71606">
                          <w:pPr>
                            <w:tabs>
                              <w:tab w:val="left" w:pos="7560"/>
                            </w:tabs>
                            <w:spacing w:after="0" w:line="240" w:lineRule="auto"/>
                            <w:ind w:firstLine="180"/>
                            <w:rPr>
                              <w:color w:val="1F497D" w:themeColor="text2"/>
                              <w:sz w:val="24"/>
                              <w:szCs w:val="24"/>
                            </w:rPr>
                          </w:pPr>
                          <w:r w:rsidRPr="001B0C31">
                            <w:rPr>
                              <w:color w:val="1F497D" w:themeColor="text2"/>
                              <w:sz w:val="24"/>
                              <w:szCs w:val="24"/>
                            </w:rPr>
                            <w:t>Giỏ hoa tươi</w:t>
                          </w:r>
                          <w:r w:rsidRPr="001B0C31">
                            <w:rPr>
                              <w:color w:val="1F497D" w:themeColor="text2"/>
                              <w:sz w:val="24"/>
                              <w:szCs w:val="24"/>
                            </w:rPr>
                            <w:tab/>
                          </w:r>
                        </w:p>
                      </w:txbxContent>
                    </v:textbox>
                  </v:rect>
                  <v:rect id="Rectangle 19" o:spid="_x0000_s1044" style="position:absolute;left:225;top:71571;width:59512;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" fillcolor="#fde9d9 [665]" strokecolor="#243f60 [1604]" strokeweight="2pt">
                    <v:textbox>
                      <w:txbxContent>
                        <w:p w:rsidR="00D71606" w:rsidRPr="001B0C31" w:rsidRDefault="00D71606" w:rsidP="00D71606">
                          <w:pPr>
                            <w:tabs>
                              <w:tab w:val="left" w:pos="2880"/>
                              <w:tab w:val="left" w:pos="4500"/>
                              <w:tab w:val="left" w:pos="7560"/>
                            </w:tabs>
                            <w:spacing w:after="0" w:line="240" w:lineRule="auto"/>
                            <w:ind w:firstLine="180"/>
                            <w:rPr>
                              <w:color w:val="1F497D" w:themeColor="text2"/>
                              <w:sz w:val="24"/>
                              <w:szCs w:val="24"/>
                            </w:rPr>
                          </w:pPr>
                          <w:r w:rsidRPr="001B0C31">
                            <w:rPr>
                              <w:color w:val="1F497D" w:themeColor="text2"/>
                              <w:sz w:val="24"/>
                              <w:szCs w:val="24"/>
                            </w:rPr>
                            <w:t>Thông tin giao dịch</w:t>
                          </w:r>
                          <w:r w:rsidRPr="001B0C31">
                            <w:rPr>
                              <w:color w:val="1F497D" w:themeColor="text2"/>
                              <w:sz w:val="24"/>
                              <w:szCs w:val="24"/>
                            </w:rPr>
                            <w:tab/>
                            <w:t>Dịch vụ</w:t>
                          </w:r>
                          <w:r w:rsidRPr="001B0C31">
                            <w:rPr>
                              <w:color w:val="1F497D" w:themeColor="text2"/>
                              <w:sz w:val="24"/>
                              <w:szCs w:val="24"/>
                            </w:rPr>
                            <w:tab/>
                            <w:t>Chính sách &amp; qui định</w:t>
                          </w:r>
                          <w:r w:rsidRPr="001B0C31">
                            <w:rPr>
                              <w:color w:val="1F497D" w:themeColor="text2"/>
                              <w:sz w:val="24"/>
                              <w:szCs w:val="24"/>
                            </w:rPr>
                            <w:tab/>
                            <w:t>Giới thiêu</w:t>
                          </w:r>
                        </w:p>
                      </w:txbxContent>
                    </v:textbox>
                  </v:rect>
                  <v:group id="Group 45" o:spid="_x0000_s1045" style="position:absolute;left:2201;top:6378;width:13570;height:9785" coordsize="20650,1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5" o:spid="_x0000_s1046" style="position:absolute;width:20650;height:14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Logo</w:t>
                            </w:r>
                          </w:p>
                        </w:txbxContent>
                      </v:textbox>
                    </v:rect>
                    <v:line id="Straight Connector 21" o:spid="_x0000_s1047" style="position:absolute;visibility:visible;mso-wrap-style:square" from="0,0" to="20650,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" strokecolor="#4579b8 [3044]"/>
                    <v:line id="Straight Connector 22" o:spid="_x0000_s1048" style="position:absolute;flip:x;visibility:visible;mso-wrap-style:square" from="0,0" to="20650,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" strokecolor="#4579b8 [3044]"/>
                  </v:group>
                  <v:line id="Straight Connector 23" o:spid="_x0000_s1049" style="position:absolute;visibility:visible;mso-wrap-style:square" from="20828,26641" to="59690,3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" strokecolor="#4579b8 [3044]"/>
                  <v:line id="Straight Connector 24" o:spid="_x0000_s1050" style="position:absolute;flip:x;visibility:visible;mso-wrap-style:square" from="20828,26641" to="59690,3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NA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WTKVy/hB8g0wsAAAD//wMAUEsBAi0AFAAGAAgAAAAhANvh9svuAAAAhQEAABMAAAAAAAAA&#10;AAAAAAAAAAAAAFtDb250ZW50X1R5cGVzXS54bWxQSwECLQAUAAYACAAAACEAWvQsW78AAAAVAQAA&#10;CwAAAAAAAAAAAAAAAAAfAQAAX3JlbHMvLnJlbHNQSwECLQAUAAYACAAAACEASO4DQMYAAADbAAAA&#10;DwAAAAAAAAAAAAAAAAAHAgAAZHJzL2Rvd25yZXYueG1sUEsFBgAAAAADAAMAtwAAAPoCAAAAAA==&#10;" strokecolor="#4579b8 [3044]"/>
                  <v:rect id="Rectangle 33" o:spid="_x0000_s1051" style="position:absolute;left:1975;top:52888;width:694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34" o:spid="_x0000_s1052" style="position:absolute;left:11796;top:52888;width:694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xQAAANsAAAAPAAAAZHJzL2Rvd25yZXYueG1sRI9Ba8JA&#10;FITvQv/D8gq96aZWpE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DgWz/+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35" o:spid="_x0000_s1053" style="position:absolute;left:21561;top:52888;width:694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5plxQAAANsAAAAPAAAAZHJzL2Rvd25yZXYueG1sRI9Ba8JA&#10;FITvQv/D8gq96aYWpU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CPF5pl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36" o:spid="_x0000_s1054" style="position:absolute;left:31326;top:52888;width:694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37" o:spid="_x0000_s1055" style="position:absolute;left:41091;top:52888;width:694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38" o:spid="_x0000_s1056" style="position:absolute;left:50912;top:52888;width:694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39" o:spid="_x0000_s1057" style="position:absolute;left:2314;top:63725;width:6940;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40" o:spid="_x0000_s1058" style="position:absolute;left:12135;top:63725;width:6941;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kqAwQAAANsAAAAPAAAAZHJzL2Rvd25yZXYueG1sRE9da8Iw&#10;FH0f+B/CFfY2U4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MdmSoDBAAAA2wAAAA8AAAAA&#10;AAAAAAAAAAAABwIAAGRycy9kb3ducmV2LnhtbFBLBQYAAAAAAwADALcAAAD1Ag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41" o:spid="_x0000_s1059" style="position:absolute;left:21900;top:63725;width:6940;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42" o:spid="_x0000_s1060" style="position:absolute;left:31665;top:63725;width:6940;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43" o:spid="_x0000_s1061" style="position:absolute;left:41430;top:63725;width:6940;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rect id="Rectangle 44" o:spid="_x0000_s1062" style="position:absolute;left:51251;top:63725;width:6941;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rect>
                  <v:oval id="Oval 59" o:spid="_x0000_s1063" style="position:absolute;left:4064;top:41035;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oval>
                  <v:oval id="Oval 60" o:spid="_x0000_s1064" style="position:absolute;left:15352;top:41035;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oval>
                  <v:oval id="Oval 61" o:spid="_x0000_s1065" style="position:absolute;left:26585;top:41035;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oval>
                  <v:oval id="Oval 62" o:spid="_x0000_s1066" style="position:absolute;left:37874;top:41035;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oval>
                  <v:oval id="Oval 63" o:spid="_x0000_s1067" style="position:absolute;left:49106;top:41035;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" filled="f" strokecolor="#243f60 [1604]" strokeweight="2pt">
                    <v:textbox>
                      <w:txbxContent>
                        <w:p w:rsidR="00D71606" w:rsidRPr="001B0C31" w:rsidRDefault="00D71606" w:rsidP="00D71606">
                          <w:pPr>
                            <w:spacing w:after="0" w:line="240" w:lineRule="auto"/>
                            <w:jc w:val="center"/>
                            <w:rPr>
                              <w:color w:val="1F497D" w:themeColor="text2"/>
                              <w:sz w:val="24"/>
                              <w:szCs w:val="24"/>
                            </w:rPr>
                          </w:pPr>
                          <w:r w:rsidRPr="001B0C31">
                            <w:rPr>
                              <w:color w:val="1F497D" w:themeColor="text2"/>
                              <w:sz w:val="24"/>
                              <w:szCs w:val="24"/>
                            </w:rPr>
                            <w:t>Hình ảnh</w:t>
                          </w:r>
                        </w:p>
                      </w:txbxContent>
                    </v:textbox>
                  </v:oval>
                </v:group>
              </v:group>
            </w:pict>
          </mc:Fallback>
        </mc:AlternateContent>
      </w:r>
    </w:p>
    <w:p w:rsidR="00D71606" w:rsidRDefault="00D71606" w:rsidP="00D71606">
      <w:pPr>
        <w:pStyle w:val="ListParagraph"/>
        <w:shd w:val="clear" w:color="auto" w:fill="FFFFFF"/>
        <w:spacing w:before="100" w:beforeAutospacing="1" w:after="100" w:afterAutospacing="1" w:line="450" w:lineRule="atLeast"/>
        <w:ind w:left="0" w:firstLine="0"/>
        <w:outlineLvl w:val="0"/>
      </w:pPr>
      <w:r>
        <w:br w:type="page"/>
      </w:r>
    </w:p>
    <w:p w:rsidR="00D71606" w:rsidRPr="00730A4A" w:rsidRDefault="00D71606" w:rsidP="00D71606">
      <w:pPr>
        <w:pStyle w:val="ListParagraph"/>
        <w:numPr>
          <w:ilvl w:val="0"/>
          <w:numId w:val="10"/>
        </w:numPr>
        <w:shd w:val="clear" w:color="auto" w:fill="FFFFFF"/>
        <w:spacing w:before="100" w:beforeAutospacing="1" w:after="100" w:afterAutospacing="1" w:line="450" w:lineRule="atLeast"/>
        <w:ind w:left="360"/>
        <w:outlineLvl w:val="0"/>
        <w:rPr>
          <w:rFonts w:ascii="OpenSansBold" w:eastAsia="Times New Roman" w:hAnsi="OpenSansBold" w:cs="Arial"/>
          <w:color w:val="C00000"/>
          <w:kern w:val="36"/>
          <w:sz w:val="30"/>
          <w:szCs w:val="30"/>
        </w:rPr>
      </w:pPr>
      <w:r w:rsidRPr="00730A4A">
        <w:rPr>
          <w:rFonts w:ascii="OpenSansBold" w:eastAsia="Times New Roman" w:hAnsi="OpenSansBold" w:cs="Arial"/>
          <w:color w:val="C00000"/>
          <w:kern w:val="36"/>
          <w:sz w:val="30"/>
          <w:szCs w:val="30"/>
        </w:rPr>
        <w:lastRenderedPageBreak/>
        <w:t xml:space="preserve">Phác thảo các trang con </w:t>
      </w:r>
    </w:p>
    <w:p w:rsidR="00D71606" w:rsidRPr="00730A4A" w:rsidRDefault="00D71606" w:rsidP="00D71606">
      <w:pPr>
        <w:pStyle w:val="ListParagraph"/>
        <w:shd w:val="clear" w:color="auto" w:fill="FFFFFF"/>
        <w:spacing w:before="100" w:beforeAutospacing="1" w:after="100" w:afterAutospacing="1" w:line="450" w:lineRule="atLeast"/>
        <w:ind w:left="360" w:firstLine="0"/>
        <w:outlineLvl w:val="0"/>
        <w:rPr>
          <w:rFonts w:ascii="OpenSansBold" w:eastAsia="Times New Roman" w:hAnsi="OpenSansBold" w:cs="Arial"/>
          <w:kern w:val="36"/>
          <w:sz w:val="30"/>
          <w:szCs w:val="30"/>
        </w:rPr>
      </w:pPr>
      <w:r w:rsidRPr="00730A4A">
        <w:rPr>
          <w:rFonts w:ascii="OpenSansBold" w:eastAsia="Times New Roman" w:hAnsi="OpenSansBold" w:cs="Arial"/>
          <w:kern w:val="36"/>
          <w:sz w:val="30"/>
          <w:szCs w:val="30"/>
        </w:rPr>
        <w:t>Các bạn thực hiện tương tự để phát thảo thêm các trang con của website</w:t>
      </w:r>
    </w:p>
    <w:p w:rsidR="00D71606" w:rsidRPr="00730A4A" w:rsidRDefault="00D71606" w:rsidP="00D71606">
      <w:pPr>
        <w:rPr>
          <w:rFonts w:ascii="OpenSansBold" w:eastAsia="Times New Roman" w:hAnsi="OpenSansBold" w:cs="Arial"/>
          <w:color w:val="0072B0"/>
          <w:kern w:val="36"/>
          <w:sz w:val="30"/>
          <w:szCs w:val="30"/>
        </w:rPr>
      </w:pPr>
    </w:p>
    <w:p w:rsidR="009B37CA" w:rsidRPr="009B37CA" w:rsidRDefault="009B37CA" w:rsidP="009B37CA"/>
    <w:p w:rsidR="000A1837" w:rsidRPr="000A1837" w:rsidRDefault="000A1837" w:rsidP="000A1837"/>
    <w:p w:rsidR="000A1837" w:rsidRPr="000A1837" w:rsidRDefault="000A1837" w:rsidP="000A1837"/>
    <w:p w:rsidR="000A1837" w:rsidRPr="000A1837" w:rsidRDefault="000A1837" w:rsidP="000A1837">
      <w:bookmarkStart w:id="0" w:name="_GoBack"/>
      <w:bookmarkEnd w:id="0"/>
    </w:p>
    <w:sectPr w:rsidR="000A1837" w:rsidRPr="000A1837" w:rsidSect="00F50AFB">
      <w:footerReference w:type="default" r:id="rId16"/>
      <w:pgSz w:w="11907" w:h="16839" w:code="9"/>
      <w:pgMar w:top="1152" w:right="1152" w:bottom="1152" w:left="1152" w:header="576" w:footer="576" w:gutter="72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A84" w:rsidRDefault="00193A84" w:rsidP="00C377C7">
      <w:pPr>
        <w:spacing w:after="0" w:line="240" w:lineRule="auto"/>
      </w:pPr>
      <w:r>
        <w:separator/>
      </w:r>
    </w:p>
  </w:endnote>
  <w:endnote w:type="continuationSeparator" w:id="0">
    <w:p w:rsidR="00193A84" w:rsidRDefault="00193A84" w:rsidP="00C3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06" w:rsidRDefault="00D71606">
    <w:pPr>
      <w:pStyle w:val="Footer"/>
    </w:pPr>
    <w:r>
      <w:rPr>
        <w:noProof/>
      </w:rPr>
      <mc:AlternateContent>
        <mc:Choice Requires="wps">
          <w:drawing>
            <wp:anchor distT="0" distB="0" distL="114300" distR="114300" simplePos="0" relativeHeight="251659264" behindDoc="0" locked="0" layoutInCell="1" hidden="0" allowOverlap="1" wp14:anchorId="071EE29B" wp14:editId="46E81040">
              <wp:simplePos x="0" y="0"/>
              <wp:positionH relativeFrom="page">
                <wp:align>center</wp:align>
              </wp:positionH>
              <wp:positionV relativeFrom="paragraph">
                <wp:posOffset>30121</wp:posOffset>
              </wp:positionV>
              <wp:extent cx="2557145" cy="323850"/>
              <wp:effectExtent l="0" t="0" r="0" b="0"/>
              <wp:wrapTopAndBottom/>
              <wp:docPr id="4867" name="Rectangle 4867"/>
              <wp:cNvGraphicFramePr/>
              <a:graphic xmlns:a="http://schemas.openxmlformats.org/drawingml/2006/main">
                <a:graphicData uri="http://schemas.microsoft.com/office/word/2010/wordprocessingShape">
                  <wps:wsp>
                    <wps:cNvSpPr/>
                    <wps:spPr>
                      <a:xfrm>
                        <a:off x="0" y="0"/>
                        <a:ext cx="2557145" cy="323850"/>
                      </a:xfrm>
                      <a:prstGeom prst="rect">
                        <a:avLst/>
                      </a:prstGeom>
                      <a:solidFill>
                        <a:schemeClr val="lt1"/>
                      </a:solidFill>
                      <a:ln>
                        <a:noFill/>
                      </a:ln>
                    </wps:spPr>
                    <wps:txbx>
                      <w:txbxContent>
                        <w:p w:rsidR="00D71606" w:rsidRDefault="00D71606" w:rsidP="00D71606">
                          <w:pPr>
                            <w:spacing w:line="258" w:lineRule="auto"/>
                            <w:jc w:val="center"/>
                            <w:textDirection w:val="btLr"/>
                          </w:pPr>
                          <w:r>
                            <w:rPr>
                              <w:b/>
                              <w:i/>
                              <w:color w:val="000000"/>
                            </w:rPr>
                            <w:t>TP.HCM - 202</w:t>
                          </w:r>
                          <w:r>
                            <w:rPr>
                              <w:b/>
                              <w:i/>
                              <w:color w:val="000000"/>
                            </w:rPr>
                            <w:t>2</w:t>
                          </w:r>
                        </w:p>
                      </w:txbxContent>
                    </wps:txbx>
                    <wps:bodyPr spcFirstLastPara="1" wrap="square" lIns="91425" tIns="45700" rIns="91425" bIns="45700" anchor="t" anchorCtr="0">
                      <a:noAutofit/>
                    </wps:bodyPr>
                  </wps:wsp>
                </a:graphicData>
              </a:graphic>
            </wp:anchor>
          </w:drawing>
        </mc:Choice>
        <mc:Fallback>
          <w:pict>
            <v:rect w14:anchorId="071EE29B" id="Rectangle 4867" o:spid="_x0000_s1068" style="position:absolute;margin-left:0;margin-top:2.35pt;width:201.35pt;height:25.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" fillcolor="white [3201]" stroked="f">
              <v:textbox inset="2.53958mm,1.2694mm,2.53958mm,1.2694mm">
                <w:txbxContent>
                  <w:p w:rsidR="00D71606" w:rsidRDefault="00D71606" w:rsidP="00D71606">
                    <w:pPr>
                      <w:spacing w:line="258" w:lineRule="auto"/>
                      <w:jc w:val="center"/>
                      <w:textDirection w:val="btLr"/>
                    </w:pPr>
                    <w:r>
                      <w:rPr>
                        <w:b/>
                        <w:i/>
                        <w:color w:val="000000"/>
                      </w:rPr>
                      <w:t>TP.HCM - 202</w:t>
                    </w:r>
                    <w:r>
                      <w:rPr>
                        <w:b/>
                        <w:i/>
                        <w:color w:val="000000"/>
                      </w:rPr>
                      <w:t>2</w:t>
                    </w:r>
                  </w:p>
                </w:txbxContent>
              </v:textbox>
              <w10:wrap type="topAndBottom" anchorx="pag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AFB" w:rsidRPr="00F50AFB" w:rsidRDefault="00D71606" w:rsidP="00F50AFB">
    <w:pPr>
      <w:pStyle w:val="Footer"/>
      <w:pBdr>
        <w:top w:val="dotDash" w:sz="8" w:space="1" w:color="auto"/>
      </w:pBdr>
      <w:tabs>
        <w:tab w:val="clear" w:pos="9360"/>
        <w:tab w:val="right" w:pos="8910"/>
      </w:tabs>
    </w:pPr>
    <w:r>
      <w:rPr>
        <w:i/>
      </w:rPr>
      <w:t>WEB</w:t>
    </w:r>
    <w:r w:rsidR="000A1837">
      <w:rPr>
        <w:i/>
      </w:rPr>
      <w:t>102</w:t>
    </w:r>
    <w:r w:rsidR="00F50AFB">
      <w:rPr>
        <w:i/>
      </w:rPr>
      <w:t>3</w:t>
    </w:r>
    <w:r w:rsidR="00F50AFB">
      <w:rPr>
        <w:i/>
      </w:rPr>
      <w:tab/>
    </w:r>
    <w:r w:rsidR="00F50AFB">
      <w:rPr>
        <w:i/>
      </w:rPr>
      <w:tab/>
    </w:r>
    <w:r w:rsidR="00F50AFB" w:rsidRPr="006E7908">
      <w:rPr>
        <w:i/>
      </w:rPr>
      <w:t xml:space="preserve">Trang </w:t>
    </w:r>
    <w:sdt>
      <w:sdtPr>
        <w:id w:val="1568987781"/>
        <w:docPartObj>
          <w:docPartGallery w:val="Page Numbers (Bottom of Page)"/>
          <w:docPartUnique/>
        </w:docPartObj>
      </w:sdtPr>
      <w:sdtEndPr>
        <w:rPr>
          <w:noProof/>
        </w:rPr>
      </w:sdtEndPr>
      <w:sdtContent>
        <w:r w:rsidR="00F50AFB">
          <w:fldChar w:fldCharType="begin"/>
        </w:r>
        <w:r w:rsidR="00F50AFB">
          <w:instrText xml:space="preserve"> PAGE   \* MERGEFORMAT </w:instrText>
        </w:r>
        <w:r w:rsidR="00F50AFB">
          <w:fldChar w:fldCharType="separate"/>
        </w:r>
        <w:r w:rsidR="00FC2D65">
          <w:rPr>
            <w:noProof/>
          </w:rPr>
          <w:t>3</w:t>
        </w:r>
        <w:r w:rsidR="00F50AFB">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A84" w:rsidRDefault="00193A84" w:rsidP="00C377C7">
      <w:pPr>
        <w:spacing w:after="0" w:line="240" w:lineRule="auto"/>
      </w:pPr>
      <w:r>
        <w:separator/>
      </w:r>
    </w:p>
  </w:footnote>
  <w:footnote w:type="continuationSeparator" w:id="0">
    <w:p w:rsidR="00193A84" w:rsidRDefault="00193A84" w:rsidP="00C37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F5E" w:rsidRDefault="00D71606" w:rsidP="00D71606">
    <w:pPr>
      <w:pBdr>
        <w:bottom w:val="dotDash" w:sz="4" w:space="1" w:color="auto"/>
      </w:pBdr>
      <w:tabs>
        <w:tab w:val="right" w:pos="10350"/>
      </w:tabs>
      <w:ind w:right="27"/>
      <w:rPr>
        <w:b/>
      </w:rPr>
    </w:pPr>
    <w:r>
      <w:rPr>
        <w:b/>
      </w:rPr>
      <w:t xml:space="preserve">MASV: </w:t>
    </w:r>
    <w:r>
      <w:rPr>
        <w:b/>
      </w:rPr>
      <w:tab/>
      <w:t xml:space="preserve">LỚP: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8A9"/>
    <w:multiLevelType w:val="hybridMultilevel"/>
    <w:tmpl w:val="80D0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1772"/>
    <w:multiLevelType w:val="hybridMultilevel"/>
    <w:tmpl w:val="76B2E6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97C2A"/>
    <w:multiLevelType w:val="hybridMultilevel"/>
    <w:tmpl w:val="281623CE"/>
    <w:lvl w:ilvl="0" w:tplc="BF246DD6">
      <w:start w:val="1"/>
      <w:numFmt w:val="decimal"/>
      <w:lvlText w:val="%1."/>
      <w:lvlJc w:val="left"/>
      <w:pPr>
        <w:ind w:left="1080" w:hanging="360"/>
      </w:pPr>
      <w:rPr>
        <w:rFonts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F54BD0"/>
    <w:multiLevelType w:val="hybridMultilevel"/>
    <w:tmpl w:val="4AB8D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6413C"/>
    <w:multiLevelType w:val="hybridMultilevel"/>
    <w:tmpl w:val="2758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3F11"/>
    <w:multiLevelType w:val="hybridMultilevel"/>
    <w:tmpl w:val="442E1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579C0"/>
    <w:multiLevelType w:val="hybridMultilevel"/>
    <w:tmpl w:val="10B8AB6E"/>
    <w:lvl w:ilvl="0" w:tplc="9690864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320D9"/>
    <w:multiLevelType w:val="hybridMultilevel"/>
    <w:tmpl w:val="9410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B1B70"/>
    <w:multiLevelType w:val="hybridMultilevel"/>
    <w:tmpl w:val="8CA40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944FB"/>
    <w:multiLevelType w:val="hybridMultilevel"/>
    <w:tmpl w:val="701C6CA4"/>
    <w:lvl w:ilvl="0" w:tplc="0409000D">
      <w:start w:val="1"/>
      <w:numFmt w:val="bullet"/>
      <w:lvlText w:val=""/>
      <w:lvlJc w:val="left"/>
      <w:pPr>
        <w:ind w:left="720" w:hanging="360"/>
      </w:pPr>
      <w:rPr>
        <w:rFonts w:ascii="Wingdings" w:hAnsi="Wingdings"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40932"/>
    <w:multiLevelType w:val="hybridMultilevel"/>
    <w:tmpl w:val="03D8D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7"/>
  </w:num>
  <w:num w:numId="5">
    <w:abstractNumId w:val="5"/>
  </w:num>
  <w:num w:numId="6">
    <w:abstractNumId w:val="3"/>
  </w:num>
  <w:num w:numId="7">
    <w:abstractNumId w:val="10"/>
  </w:num>
  <w:num w:numId="8">
    <w:abstractNumId w:val="0"/>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91"/>
    <w:rsid w:val="00033F5E"/>
    <w:rsid w:val="00053555"/>
    <w:rsid w:val="000A1837"/>
    <w:rsid w:val="000F2D81"/>
    <w:rsid w:val="000F3581"/>
    <w:rsid w:val="00140D04"/>
    <w:rsid w:val="00193A84"/>
    <w:rsid w:val="001B0C31"/>
    <w:rsid w:val="001B457D"/>
    <w:rsid w:val="001D6DC8"/>
    <w:rsid w:val="00273E1A"/>
    <w:rsid w:val="002C1156"/>
    <w:rsid w:val="002D3BBE"/>
    <w:rsid w:val="0055484F"/>
    <w:rsid w:val="00577C23"/>
    <w:rsid w:val="00592AB0"/>
    <w:rsid w:val="00604816"/>
    <w:rsid w:val="006D6F91"/>
    <w:rsid w:val="006E42F7"/>
    <w:rsid w:val="007138C8"/>
    <w:rsid w:val="00762DB8"/>
    <w:rsid w:val="00783A2E"/>
    <w:rsid w:val="007E4CA3"/>
    <w:rsid w:val="008F37FA"/>
    <w:rsid w:val="009B37CA"/>
    <w:rsid w:val="009D48EE"/>
    <w:rsid w:val="00A05B79"/>
    <w:rsid w:val="00A97216"/>
    <w:rsid w:val="00AA58DB"/>
    <w:rsid w:val="00B14747"/>
    <w:rsid w:val="00B1647C"/>
    <w:rsid w:val="00BC6D0C"/>
    <w:rsid w:val="00C377C7"/>
    <w:rsid w:val="00D22616"/>
    <w:rsid w:val="00D56DD0"/>
    <w:rsid w:val="00D71606"/>
    <w:rsid w:val="00DB71FA"/>
    <w:rsid w:val="00DC68FE"/>
    <w:rsid w:val="00E16291"/>
    <w:rsid w:val="00E87414"/>
    <w:rsid w:val="00F3204D"/>
    <w:rsid w:val="00F50AFB"/>
    <w:rsid w:val="00F53A1F"/>
    <w:rsid w:val="00FB0C1E"/>
    <w:rsid w:val="00FC2D65"/>
    <w:rsid w:val="00FE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3844"/>
  <w15:docId w15:val="{487B6AC2-48C7-471D-9F21-1E1740A6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7C7"/>
    <w:rPr>
      <w:rFonts w:ascii="Times New Roman" w:hAnsi="Times New Roman"/>
      <w:sz w:val="28"/>
    </w:rPr>
  </w:style>
  <w:style w:type="paragraph" w:styleId="Heading1">
    <w:name w:val="heading 1"/>
    <w:basedOn w:val="Normal"/>
    <w:next w:val="Normal"/>
    <w:link w:val="Heading1Char"/>
    <w:uiPriority w:val="9"/>
    <w:qFormat/>
    <w:rsid w:val="00E16291"/>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78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7C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377C7"/>
    <w:rPr>
      <w:rFonts w:ascii="Tahoma" w:hAnsi="Tahoma" w:cs="Tahoma" w:hint="default"/>
      <w:b/>
      <w:bCs/>
      <w:i w:val="0"/>
      <w:iCs w:val="0"/>
      <w:color w:val="000000"/>
      <w:sz w:val="22"/>
      <w:szCs w:val="22"/>
    </w:rPr>
  </w:style>
  <w:style w:type="paragraph" w:styleId="BalloonText">
    <w:name w:val="Balloon Text"/>
    <w:basedOn w:val="Normal"/>
    <w:link w:val="BalloonTextChar"/>
    <w:uiPriority w:val="99"/>
    <w:semiHidden/>
    <w:unhideWhenUsed/>
    <w:rsid w:val="00C3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C7"/>
    <w:rPr>
      <w:rFonts w:ascii="Tahoma" w:hAnsi="Tahoma" w:cs="Tahoma"/>
      <w:sz w:val="16"/>
      <w:szCs w:val="16"/>
    </w:rPr>
  </w:style>
  <w:style w:type="paragraph" w:styleId="Header">
    <w:name w:val="header"/>
    <w:basedOn w:val="Normal"/>
    <w:link w:val="HeaderChar"/>
    <w:uiPriority w:val="99"/>
    <w:unhideWhenUsed/>
    <w:rsid w:val="00C3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7C7"/>
    <w:rPr>
      <w:rFonts w:ascii="Times New Roman" w:hAnsi="Times New Roman"/>
      <w:sz w:val="28"/>
    </w:rPr>
  </w:style>
  <w:style w:type="paragraph" w:styleId="Footer">
    <w:name w:val="footer"/>
    <w:basedOn w:val="Normal"/>
    <w:link w:val="FooterChar"/>
    <w:uiPriority w:val="99"/>
    <w:unhideWhenUsed/>
    <w:rsid w:val="00C3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7C7"/>
    <w:rPr>
      <w:rFonts w:ascii="Times New Roman" w:hAnsi="Times New Roman"/>
      <w:sz w:val="28"/>
    </w:rPr>
  </w:style>
  <w:style w:type="character" w:customStyle="1" w:styleId="Heading1Char">
    <w:name w:val="Heading 1 Char"/>
    <w:basedOn w:val="DefaultParagraphFont"/>
    <w:link w:val="Heading1"/>
    <w:uiPriority w:val="9"/>
    <w:rsid w:val="00E162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6291"/>
    <w:pPr>
      <w:spacing w:before="120" w:after="120"/>
      <w:outlineLvl w:val="9"/>
    </w:pPr>
    <w:rPr>
      <w:rFonts w:ascii="Times New Roman" w:hAnsi="Times New Roman"/>
      <w:color w:val="auto"/>
      <w:sz w:val="32"/>
      <w:lang w:eastAsia="ja-JP"/>
    </w:rPr>
  </w:style>
  <w:style w:type="paragraph" w:styleId="TOC1">
    <w:name w:val="toc 1"/>
    <w:basedOn w:val="Normal"/>
    <w:next w:val="Normal"/>
    <w:autoRedefine/>
    <w:uiPriority w:val="39"/>
    <w:unhideWhenUsed/>
    <w:qFormat/>
    <w:rsid w:val="00D56DD0"/>
    <w:pPr>
      <w:tabs>
        <w:tab w:val="right" w:leader="dot" w:pos="8820"/>
      </w:tabs>
      <w:spacing w:before="200" w:after="100"/>
      <w:ind w:left="720" w:hanging="720"/>
    </w:pPr>
    <w:rPr>
      <w:rFonts w:ascii="Tahoma" w:hAnsi="Tahoma"/>
      <w:sz w:val="22"/>
    </w:rPr>
  </w:style>
  <w:style w:type="character" w:styleId="Hyperlink">
    <w:name w:val="Hyperlink"/>
    <w:basedOn w:val="DefaultParagraphFont"/>
    <w:uiPriority w:val="99"/>
    <w:unhideWhenUsed/>
    <w:rsid w:val="00E16291"/>
    <w:rPr>
      <w:color w:val="0000FF" w:themeColor="hyperlink"/>
      <w:u w:val="single"/>
    </w:rPr>
  </w:style>
  <w:style w:type="paragraph" w:styleId="ListParagraph">
    <w:name w:val="List Paragraph"/>
    <w:basedOn w:val="Normal"/>
    <w:uiPriority w:val="34"/>
    <w:qFormat/>
    <w:rsid w:val="00D56DD0"/>
    <w:pPr>
      <w:spacing w:before="200" w:after="0"/>
      <w:ind w:left="720" w:hanging="720"/>
      <w:contextualSpacing/>
    </w:pPr>
    <w:rPr>
      <w:rFonts w:ascii="Tahoma" w:hAnsi="Tahoma"/>
      <w:sz w:val="22"/>
    </w:rPr>
  </w:style>
  <w:style w:type="character" w:customStyle="1" w:styleId="Heading2Char">
    <w:name w:val="Heading 2 Char"/>
    <w:basedOn w:val="DefaultParagraphFont"/>
    <w:link w:val="Heading2"/>
    <w:uiPriority w:val="9"/>
    <w:semiHidden/>
    <w:rsid w:val="00783A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8741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PT%20EDUCATION\2021\_Summer\COM2034_Quan%20tri%20CSDL%20SQL%20Server\Assignment%20COM2034%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EAC1A0-F103-45E0-8A4C-425211EEB31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3857290-4634-4A7E-976F-59944015AF6C}">
      <dgm:prSet phldrT="[Text]"/>
      <dgm:spPr/>
      <dgm:t>
        <a:bodyPr/>
        <a:lstStyle/>
        <a:p>
          <a:r>
            <a:rPr lang="en-US"/>
            <a:t>Trang chủ</a:t>
          </a:r>
        </a:p>
      </dgm:t>
    </dgm:pt>
    <dgm:pt modelId="{2141FE66-5002-4648-9C54-3D6B75EC5C49}" type="parTrans" cxnId="{FFB03392-A1EC-4426-AE13-971FC46F6275}">
      <dgm:prSet/>
      <dgm:spPr/>
      <dgm:t>
        <a:bodyPr/>
        <a:lstStyle/>
        <a:p>
          <a:endParaRPr lang="en-US"/>
        </a:p>
      </dgm:t>
    </dgm:pt>
    <dgm:pt modelId="{CD918C97-235F-4918-827C-383360DBFBC8}" type="sibTrans" cxnId="{FFB03392-A1EC-4426-AE13-971FC46F6275}">
      <dgm:prSet/>
      <dgm:spPr/>
      <dgm:t>
        <a:bodyPr/>
        <a:lstStyle/>
        <a:p>
          <a:endParaRPr lang="en-US"/>
        </a:p>
      </dgm:t>
    </dgm:pt>
    <dgm:pt modelId="{63BB7BE5-807B-47DA-BB7F-007EE37CA790}">
      <dgm:prSet phldrT="[Text]"/>
      <dgm:spPr/>
      <dgm:t>
        <a:bodyPr/>
        <a:lstStyle/>
        <a:p>
          <a:r>
            <a:rPr lang="en-US"/>
            <a:t>Các dịp tặng hoa</a:t>
          </a:r>
        </a:p>
      </dgm:t>
    </dgm:pt>
    <dgm:pt modelId="{03973712-D2A6-4A5A-AC9C-9BE8F04ED8E7}" type="parTrans" cxnId="{97CE667A-1F2D-49BF-B669-120886263B96}">
      <dgm:prSet/>
      <dgm:spPr/>
      <dgm:t>
        <a:bodyPr/>
        <a:lstStyle/>
        <a:p>
          <a:endParaRPr lang="en-US"/>
        </a:p>
      </dgm:t>
    </dgm:pt>
    <dgm:pt modelId="{5D83ED2B-1F86-48E7-BDB0-C718E11E4BE8}" type="sibTrans" cxnId="{97CE667A-1F2D-49BF-B669-120886263B96}">
      <dgm:prSet/>
      <dgm:spPr/>
      <dgm:t>
        <a:bodyPr/>
        <a:lstStyle/>
        <a:p>
          <a:endParaRPr lang="en-US"/>
        </a:p>
      </dgm:t>
    </dgm:pt>
    <dgm:pt modelId="{49734359-F96B-4CB4-827E-6A7175B7DF71}">
      <dgm:prSet phldrT="[Text]"/>
      <dgm:spPr/>
      <dgm:t>
        <a:bodyPr/>
        <a:lstStyle/>
        <a:p>
          <a:r>
            <a:rPr lang="en-US"/>
            <a:t>Hoa ngày Valentine</a:t>
          </a:r>
        </a:p>
      </dgm:t>
    </dgm:pt>
    <dgm:pt modelId="{33264625-BA57-4356-A5FD-B6C74E64DDEE}" type="parTrans" cxnId="{42EC4F56-D087-4AC3-9B42-7B51E05A476D}">
      <dgm:prSet/>
      <dgm:spPr/>
      <dgm:t>
        <a:bodyPr/>
        <a:lstStyle/>
        <a:p>
          <a:endParaRPr lang="en-US"/>
        </a:p>
      </dgm:t>
    </dgm:pt>
    <dgm:pt modelId="{7D586D2E-8E74-404F-8530-BA5C3D83885E}" type="sibTrans" cxnId="{42EC4F56-D087-4AC3-9B42-7B51E05A476D}">
      <dgm:prSet/>
      <dgm:spPr/>
      <dgm:t>
        <a:bodyPr/>
        <a:lstStyle/>
        <a:p>
          <a:endParaRPr lang="en-US"/>
        </a:p>
      </dgm:t>
    </dgm:pt>
    <dgm:pt modelId="{FB089139-4E07-4058-8774-0252D4FAC418}">
      <dgm:prSet phldrT="[Text]"/>
      <dgm:spPr/>
      <dgm:t>
        <a:bodyPr/>
        <a:lstStyle/>
        <a:p>
          <a:r>
            <a:rPr lang="en-US"/>
            <a:t>Hoa bó</a:t>
          </a:r>
        </a:p>
      </dgm:t>
    </dgm:pt>
    <dgm:pt modelId="{B7FE01CC-94CF-462D-962F-6006722198C6}" type="parTrans" cxnId="{542B71C9-5CC8-4CE5-8CC1-FE246A389454}">
      <dgm:prSet/>
      <dgm:spPr/>
      <dgm:t>
        <a:bodyPr/>
        <a:lstStyle/>
        <a:p>
          <a:endParaRPr lang="en-US"/>
        </a:p>
      </dgm:t>
    </dgm:pt>
    <dgm:pt modelId="{FDFA5BBD-D289-4D42-88EF-768EBA003FBA}" type="sibTrans" cxnId="{542B71C9-5CC8-4CE5-8CC1-FE246A389454}">
      <dgm:prSet/>
      <dgm:spPr/>
      <dgm:t>
        <a:bodyPr/>
        <a:lstStyle/>
        <a:p>
          <a:endParaRPr lang="en-US"/>
        </a:p>
      </dgm:t>
    </dgm:pt>
    <dgm:pt modelId="{8BD8148C-F2D6-4960-9B9E-AF661411AC92}">
      <dgm:prSet/>
      <dgm:spPr/>
      <dgm:t>
        <a:bodyPr/>
        <a:lstStyle/>
        <a:p>
          <a:r>
            <a:rPr lang="en-US"/>
            <a:t>Lan Hồ Điệp</a:t>
          </a:r>
        </a:p>
      </dgm:t>
    </dgm:pt>
    <dgm:pt modelId="{7F92D98E-BC96-4A8C-B551-A619C8036C64}" type="parTrans" cxnId="{C8328AAB-CFF5-467F-ADED-392C0C4526DC}">
      <dgm:prSet/>
      <dgm:spPr/>
      <dgm:t>
        <a:bodyPr/>
        <a:lstStyle/>
        <a:p>
          <a:endParaRPr lang="en-US"/>
        </a:p>
      </dgm:t>
    </dgm:pt>
    <dgm:pt modelId="{C0BCFA0C-5164-46FE-9FDE-C9484BB0CB49}" type="sibTrans" cxnId="{C8328AAB-CFF5-467F-ADED-392C0C4526DC}">
      <dgm:prSet/>
      <dgm:spPr/>
      <dgm:t>
        <a:bodyPr/>
        <a:lstStyle/>
        <a:p>
          <a:endParaRPr lang="en-US"/>
        </a:p>
      </dgm:t>
    </dgm:pt>
    <dgm:pt modelId="{45FD9A39-B023-4836-9E77-E51835900A22}">
      <dgm:prSet/>
      <dgm:spPr/>
      <dgm:t>
        <a:bodyPr/>
        <a:lstStyle/>
        <a:p>
          <a:r>
            <a:rPr lang="en-US"/>
            <a:t>Liên hệ</a:t>
          </a:r>
        </a:p>
      </dgm:t>
    </dgm:pt>
    <dgm:pt modelId="{AF008D60-B05C-4E76-95F0-1CF13E28321A}" type="parTrans" cxnId="{E6CDB3BA-96DD-45FF-99D7-F15C6581F67F}">
      <dgm:prSet/>
      <dgm:spPr/>
      <dgm:t>
        <a:bodyPr/>
        <a:lstStyle/>
        <a:p>
          <a:endParaRPr lang="en-US"/>
        </a:p>
      </dgm:t>
    </dgm:pt>
    <dgm:pt modelId="{BE5AB3BA-ABA1-436B-AC1B-8516650ED8AA}" type="sibTrans" cxnId="{E6CDB3BA-96DD-45FF-99D7-F15C6581F67F}">
      <dgm:prSet/>
      <dgm:spPr/>
      <dgm:t>
        <a:bodyPr/>
        <a:lstStyle/>
        <a:p>
          <a:endParaRPr lang="en-US"/>
        </a:p>
      </dgm:t>
    </dgm:pt>
    <dgm:pt modelId="{FC462FD2-CC53-442D-8F17-DA90BEBE4DA6}">
      <dgm:prSet/>
      <dgm:spPr/>
      <dgm:t>
        <a:bodyPr/>
        <a:lstStyle/>
        <a:p>
          <a:r>
            <a:rPr lang="en-US"/>
            <a:t>Hoa sinh nhật</a:t>
          </a:r>
        </a:p>
      </dgm:t>
    </dgm:pt>
    <dgm:pt modelId="{7FF89857-77CB-460D-A3D0-34C210625AB2}" type="parTrans" cxnId="{70B7BB51-8F25-4451-A844-83FAC01F3881}">
      <dgm:prSet/>
      <dgm:spPr/>
      <dgm:t>
        <a:bodyPr/>
        <a:lstStyle/>
        <a:p>
          <a:endParaRPr lang="en-US"/>
        </a:p>
      </dgm:t>
    </dgm:pt>
    <dgm:pt modelId="{78270F5A-A2E2-4F28-BEDF-01A462477C65}" type="sibTrans" cxnId="{70B7BB51-8F25-4451-A844-83FAC01F3881}">
      <dgm:prSet/>
      <dgm:spPr/>
      <dgm:t>
        <a:bodyPr/>
        <a:lstStyle/>
        <a:p>
          <a:endParaRPr lang="en-US"/>
        </a:p>
      </dgm:t>
    </dgm:pt>
    <dgm:pt modelId="{0268B3C7-1A48-43F2-9B7E-D06B960D6044}">
      <dgm:prSet/>
      <dgm:spPr/>
      <dgm:t>
        <a:bodyPr/>
        <a:lstStyle/>
        <a:p>
          <a:r>
            <a:rPr lang="en-US"/>
            <a:t>Hoa khai trương</a:t>
          </a:r>
        </a:p>
      </dgm:t>
    </dgm:pt>
    <dgm:pt modelId="{088B40DE-22FC-4A17-AF44-7ABE0EAAEEB3}" type="parTrans" cxnId="{C929A1AF-2643-40F6-B65D-35B683F0B534}">
      <dgm:prSet/>
      <dgm:spPr/>
      <dgm:t>
        <a:bodyPr/>
        <a:lstStyle/>
        <a:p>
          <a:endParaRPr lang="en-US"/>
        </a:p>
      </dgm:t>
    </dgm:pt>
    <dgm:pt modelId="{C8FF56E8-B45B-4839-8EE1-D94FA2865962}" type="sibTrans" cxnId="{C929A1AF-2643-40F6-B65D-35B683F0B534}">
      <dgm:prSet/>
      <dgm:spPr/>
      <dgm:t>
        <a:bodyPr/>
        <a:lstStyle/>
        <a:p>
          <a:endParaRPr lang="en-US"/>
        </a:p>
      </dgm:t>
    </dgm:pt>
    <dgm:pt modelId="{0DE9F62F-3321-448E-8985-511B6D8C95F6}">
      <dgm:prSet/>
      <dgm:spPr/>
      <dgm:t>
        <a:bodyPr/>
        <a:lstStyle/>
        <a:p>
          <a:r>
            <a:rPr lang="en-US"/>
            <a:t>Hoa chia buồn</a:t>
          </a:r>
        </a:p>
      </dgm:t>
    </dgm:pt>
    <dgm:pt modelId="{383F9A0C-3654-40BF-AF20-71848A64D4EA}" type="parTrans" cxnId="{F3905402-7C48-4913-A35A-44832581DD99}">
      <dgm:prSet/>
      <dgm:spPr/>
      <dgm:t>
        <a:bodyPr/>
        <a:lstStyle/>
        <a:p>
          <a:endParaRPr lang="en-US"/>
        </a:p>
      </dgm:t>
    </dgm:pt>
    <dgm:pt modelId="{41E6E60A-ACCF-4144-93B8-F5976C109C5D}" type="sibTrans" cxnId="{F3905402-7C48-4913-A35A-44832581DD99}">
      <dgm:prSet/>
      <dgm:spPr/>
      <dgm:t>
        <a:bodyPr/>
        <a:lstStyle/>
        <a:p>
          <a:endParaRPr lang="en-US"/>
        </a:p>
      </dgm:t>
    </dgm:pt>
    <dgm:pt modelId="{50EFAE68-E4C6-402F-8B60-285789E74158}" type="pres">
      <dgm:prSet presAssocID="{B1EAC1A0-F103-45E0-8A4C-425211EEB31F}" presName="hierChild1" presStyleCnt="0">
        <dgm:presLayoutVars>
          <dgm:orgChart val="1"/>
          <dgm:chPref val="1"/>
          <dgm:dir/>
          <dgm:animOne val="branch"/>
          <dgm:animLvl val="lvl"/>
          <dgm:resizeHandles/>
        </dgm:presLayoutVars>
      </dgm:prSet>
      <dgm:spPr/>
      <dgm:t>
        <a:bodyPr/>
        <a:lstStyle/>
        <a:p>
          <a:endParaRPr lang="en-US"/>
        </a:p>
      </dgm:t>
    </dgm:pt>
    <dgm:pt modelId="{8693CBBC-CB58-440A-AB37-C5D229DBD144}" type="pres">
      <dgm:prSet presAssocID="{43857290-4634-4A7E-976F-59944015AF6C}" presName="hierRoot1" presStyleCnt="0">
        <dgm:presLayoutVars>
          <dgm:hierBranch val="init"/>
        </dgm:presLayoutVars>
      </dgm:prSet>
      <dgm:spPr/>
    </dgm:pt>
    <dgm:pt modelId="{8AB8F085-736D-417A-A57F-EF41B724525A}" type="pres">
      <dgm:prSet presAssocID="{43857290-4634-4A7E-976F-59944015AF6C}" presName="rootComposite1" presStyleCnt="0"/>
      <dgm:spPr/>
    </dgm:pt>
    <dgm:pt modelId="{1CD43030-6A60-40FC-98DF-D453F91B74A6}" type="pres">
      <dgm:prSet presAssocID="{43857290-4634-4A7E-976F-59944015AF6C}" presName="rootText1" presStyleLbl="node0" presStyleIdx="0" presStyleCnt="1">
        <dgm:presLayoutVars>
          <dgm:chPref val="3"/>
        </dgm:presLayoutVars>
      </dgm:prSet>
      <dgm:spPr/>
      <dgm:t>
        <a:bodyPr/>
        <a:lstStyle/>
        <a:p>
          <a:endParaRPr lang="en-US"/>
        </a:p>
      </dgm:t>
    </dgm:pt>
    <dgm:pt modelId="{2DB83316-616C-4E1C-B0B5-F5A93F7C437B}" type="pres">
      <dgm:prSet presAssocID="{43857290-4634-4A7E-976F-59944015AF6C}" presName="rootConnector1" presStyleLbl="node1" presStyleIdx="0" presStyleCnt="0"/>
      <dgm:spPr/>
      <dgm:t>
        <a:bodyPr/>
        <a:lstStyle/>
        <a:p>
          <a:endParaRPr lang="en-US"/>
        </a:p>
      </dgm:t>
    </dgm:pt>
    <dgm:pt modelId="{B0A361B6-9A0D-4A8C-B1D6-24514702BB0C}" type="pres">
      <dgm:prSet presAssocID="{43857290-4634-4A7E-976F-59944015AF6C}" presName="hierChild2" presStyleCnt="0"/>
      <dgm:spPr/>
    </dgm:pt>
    <dgm:pt modelId="{D9967991-1049-440C-ADCA-1026BF875B14}" type="pres">
      <dgm:prSet presAssocID="{03973712-D2A6-4A5A-AC9C-9BE8F04ED8E7}" presName="Name37" presStyleLbl="parChTrans1D2" presStyleIdx="0" presStyleCnt="5"/>
      <dgm:spPr/>
      <dgm:t>
        <a:bodyPr/>
        <a:lstStyle/>
        <a:p>
          <a:endParaRPr lang="en-US"/>
        </a:p>
      </dgm:t>
    </dgm:pt>
    <dgm:pt modelId="{A9397EF9-49DA-49A2-B4BD-F737AC04D0F7}" type="pres">
      <dgm:prSet presAssocID="{63BB7BE5-807B-47DA-BB7F-007EE37CA790}" presName="hierRoot2" presStyleCnt="0">
        <dgm:presLayoutVars>
          <dgm:hierBranch val="init"/>
        </dgm:presLayoutVars>
      </dgm:prSet>
      <dgm:spPr/>
    </dgm:pt>
    <dgm:pt modelId="{CE78CD17-4D3B-4610-B0CA-E22DB3E8133B}" type="pres">
      <dgm:prSet presAssocID="{63BB7BE5-807B-47DA-BB7F-007EE37CA790}" presName="rootComposite" presStyleCnt="0"/>
      <dgm:spPr/>
    </dgm:pt>
    <dgm:pt modelId="{0D76BE7F-0654-44A0-8B1D-FE69B8FD2845}" type="pres">
      <dgm:prSet presAssocID="{63BB7BE5-807B-47DA-BB7F-007EE37CA790}" presName="rootText" presStyleLbl="node2" presStyleIdx="0" presStyleCnt="5">
        <dgm:presLayoutVars>
          <dgm:chPref val="3"/>
        </dgm:presLayoutVars>
      </dgm:prSet>
      <dgm:spPr/>
      <dgm:t>
        <a:bodyPr/>
        <a:lstStyle/>
        <a:p>
          <a:endParaRPr lang="en-US"/>
        </a:p>
      </dgm:t>
    </dgm:pt>
    <dgm:pt modelId="{B77052D6-EE54-43D5-92F4-5FFD5CDC348F}" type="pres">
      <dgm:prSet presAssocID="{63BB7BE5-807B-47DA-BB7F-007EE37CA790}" presName="rootConnector" presStyleLbl="node2" presStyleIdx="0" presStyleCnt="5"/>
      <dgm:spPr/>
      <dgm:t>
        <a:bodyPr/>
        <a:lstStyle/>
        <a:p>
          <a:endParaRPr lang="en-US"/>
        </a:p>
      </dgm:t>
    </dgm:pt>
    <dgm:pt modelId="{03CB5896-D463-4D9A-ACA7-FDE2A7B6B9B1}" type="pres">
      <dgm:prSet presAssocID="{63BB7BE5-807B-47DA-BB7F-007EE37CA790}" presName="hierChild4" presStyleCnt="0"/>
      <dgm:spPr/>
    </dgm:pt>
    <dgm:pt modelId="{CC2971BA-2F73-44B2-B0CB-ACCE547BB6AA}" type="pres">
      <dgm:prSet presAssocID="{7FF89857-77CB-460D-A3D0-34C210625AB2}" presName="Name37" presStyleLbl="parChTrans1D3" presStyleIdx="0" presStyleCnt="3"/>
      <dgm:spPr/>
      <dgm:t>
        <a:bodyPr/>
        <a:lstStyle/>
        <a:p>
          <a:endParaRPr lang="en-US"/>
        </a:p>
      </dgm:t>
    </dgm:pt>
    <dgm:pt modelId="{1F5185B0-72BF-48C8-871E-B52FFFF97684}" type="pres">
      <dgm:prSet presAssocID="{FC462FD2-CC53-442D-8F17-DA90BEBE4DA6}" presName="hierRoot2" presStyleCnt="0">
        <dgm:presLayoutVars>
          <dgm:hierBranch val="init"/>
        </dgm:presLayoutVars>
      </dgm:prSet>
      <dgm:spPr/>
    </dgm:pt>
    <dgm:pt modelId="{73EE2EE4-D08F-4F5E-B0AB-A97EE30FCEDF}" type="pres">
      <dgm:prSet presAssocID="{FC462FD2-CC53-442D-8F17-DA90BEBE4DA6}" presName="rootComposite" presStyleCnt="0"/>
      <dgm:spPr/>
    </dgm:pt>
    <dgm:pt modelId="{19D90A49-6D42-47A9-9379-8B59E847C164}" type="pres">
      <dgm:prSet presAssocID="{FC462FD2-CC53-442D-8F17-DA90BEBE4DA6}" presName="rootText" presStyleLbl="node3" presStyleIdx="0" presStyleCnt="3" custScaleX="224698">
        <dgm:presLayoutVars>
          <dgm:chPref val="3"/>
        </dgm:presLayoutVars>
      </dgm:prSet>
      <dgm:spPr/>
      <dgm:t>
        <a:bodyPr/>
        <a:lstStyle/>
        <a:p>
          <a:endParaRPr lang="en-US"/>
        </a:p>
      </dgm:t>
    </dgm:pt>
    <dgm:pt modelId="{252E2DE0-DC17-4C67-9DB4-64E0002DC055}" type="pres">
      <dgm:prSet presAssocID="{FC462FD2-CC53-442D-8F17-DA90BEBE4DA6}" presName="rootConnector" presStyleLbl="node3" presStyleIdx="0" presStyleCnt="3"/>
      <dgm:spPr/>
      <dgm:t>
        <a:bodyPr/>
        <a:lstStyle/>
        <a:p>
          <a:endParaRPr lang="en-US"/>
        </a:p>
      </dgm:t>
    </dgm:pt>
    <dgm:pt modelId="{85E656A3-2479-461E-BB4E-4916839F7FA6}" type="pres">
      <dgm:prSet presAssocID="{FC462FD2-CC53-442D-8F17-DA90BEBE4DA6}" presName="hierChild4" presStyleCnt="0"/>
      <dgm:spPr/>
    </dgm:pt>
    <dgm:pt modelId="{C71E99DE-678E-4095-9A6D-533884341857}" type="pres">
      <dgm:prSet presAssocID="{FC462FD2-CC53-442D-8F17-DA90BEBE4DA6}" presName="hierChild5" presStyleCnt="0"/>
      <dgm:spPr/>
    </dgm:pt>
    <dgm:pt modelId="{7F030EA7-6D7E-452D-AC75-08CED77FD734}" type="pres">
      <dgm:prSet presAssocID="{088B40DE-22FC-4A17-AF44-7ABE0EAAEEB3}" presName="Name37" presStyleLbl="parChTrans1D3" presStyleIdx="1" presStyleCnt="3"/>
      <dgm:spPr/>
      <dgm:t>
        <a:bodyPr/>
        <a:lstStyle/>
        <a:p>
          <a:endParaRPr lang="en-US"/>
        </a:p>
      </dgm:t>
    </dgm:pt>
    <dgm:pt modelId="{DC48B0AB-49F4-4D2F-9FAE-13E906D1CD2E}" type="pres">
      <dgm:prSet presAssocID="{0268B3C7-1A48-43F2-9B7E-D06B960D6044}" presName="hierRoot2" presStyleCnt="0">
        <dgm:presLayoutVars>
          <dgm:hierBranch val="init"/>
        </dgm:presLayoutVars>
      </dgm:prSet>
      <dgm:spPr/>
    </dgm:pt>
    <dgm:pt modelId="{4F0FC1AC-9175-4275-94C0-7788B90A1600}" type="pres">
      <dgm:prSet presAssocID="{0268B3C7-1A48-43F2-9B7E-D06B960D6044}" presName="rootComposite" presStyleCnt="0"/>
      <dgm:spPr/>
    </dgm:pt>
    <dgm:pt modelId="{26D69821-1B46-48BF-845B-0F67C64DBBFC}" type="pres">
      <dgm:prSet presAssocID="{0268B3C7-1A48-43F2-9B7E-D06B960D6044}" presName="rootText" presStyleLbl="node3" presStyleIdx="1" presStyleCnt="3" custScaleX="229565">
        <dgm:presLayoutVars>
          <dgm:chPref val="3"/>
        </dgm:presLayoutVars>
      </dgm:prSet>
      <dgm:spPr/>
      <dgm:t>
        <a:bodyPr/>
        <a:lstStyle/>
        <a:p>
          <a:endParaRPr lang="en-US"/>
        </a:p>
      </dgm:t>
    </dgm:pt>
    <dgm:pt modelId="{35651580-0CC0-4D46-AF99-CA85861DF831}" type="pres">
      <dgm:prSet presAssocID="{0268B3C7-1A48-43F2-9B7E-D06B960D6044}" presName="rootConnector" presStyleLbl="node3" presStyleIdx="1" presStyleCnt="3"/>
      <dgm:spPr/>
      <dgm:t>
        <a:bodyPr/>
        <a:lstStyle/>
        <a:p>
          <a:endParaRPr lang="en-US"/>
        </a:p>
      </dgm:t>
    </dgm:pt>
    <dgm:pt modelId="{94F8E786-39EF-47A3-B4C8-F5B085B3A43B}" type="pres">
      <dgm:prSet presAssocID="{0268B3C7-1A48-43F2-9B7E-D06B960D6044}" presName="hierChild4" presStyleCnt="0"/>
      <dgm:spPr/>
    </dgm:pt>
    <dgm:pt modelId="{EDCEA633-C77B-4EE6-A30B-F5EDD45B79AC}" type="pres">
      <dgm:prSet presAssocID="{0268B3C7-1A48-43F2-9B7E-D06B960D6044}" presName="hierChild5" presStyleCnt="0"/>
      <dgm:spPr/>
    </dgm:pt>
    <dgm:pt modelId="{31A107CF-9CA3-41AD-97BD-1413C6E7DDA9}" type="pres">
      <dgm:prSet presAssocID="{383F9A0C-3654-40BF-AF20-71848A64D4EA}" presName="Name37" presStyleLbl="parChTrans1D3" presStyleIdx="2" presStyleCnt="3"/>
      <dgm:spPr/>
      <dgm:t>
        <a:bodyPr/>
        <a:lstStyle/>
        <a:p>
          <a:endParaRPr lang="en-US"/>
        </a:p>
      </dgm:t>
    </dgm:pt>
    <dgm:pt modelId="{961F15F7-6390-4F02-9328-C0261A0EF0BA}" type="pres">
      <dgm:prSet presAssocID="{0DE9F62F-3321-448E-8985-511B6D8C95F6}" presName="hierRoot2" presStyleCnt="0">
        <dgm:presLayoutVars>
          <dgm:hierBranch val="init"/>
        </dgm:presLayoutVars>
      </dgm:prSet>
      <dgm:spPr/>
    </dgm:pt>
    <dgm:pt modelId="{D86324FC-7724-42BB-86A2-1F5A325B76ED}" type="pres">
      <dgm:prSet presAssocID="{0DE9F62F-3321-448E-8985-511B6D8C95F6}" presName="rootComposite" presStyleCnt="0"/>
      <dgm:spPr/>
    </dgm:pt>
    <dgm:pt modelId="{0D7A61C3-7FF0-4787-BD05-FF3C7B076658}" type="pres">
      <dgm:prSet presAssocID="{0DE9F62F-3321-448E-8985-511B6D8C95F6}" presName="rootText" presStyleLbl="node3" presStyleIdx="2" presStyleCnt="3" custScaleX="229565">
        <dgm:presLayoutVars>
          <dgm:chPref val="3"/>
        </dgm:presLayoutVars>
      </dgm:prSet>
      <dgm:spPr/>
      <dgm:t>
        <a:bodyPr/>
        <a:lstStyle/>
        <a:p>
          <a:endParaRPr lang="en-US"/>
        </a:p>
      </dgm:t>
    </dgm:pt>
    <dgm:pt modelId="{31310D5B-6616-4989-8EF1-85FBE1F09A8D}" type="pres">
      <dgm:prSet presAssocID="{0DE9F62F-3321-448E-8985-511B6D8C95F6}" presName="rootConnector" presStyleLbl="node3" presStyleIdx="2" presStyleCnt="3"/>
      <dgm:spPr/>
      <dgm:t>
        <a:bodyPr/>
        <a:lstStyle/>
        <a:p>
          <a:endParaRPr lang="en-US"/>
        </a:p>
      </dgm:t>
    </dgm:pt>
    <dgm:pt modelId="{8818B1C7-E86F-42B7-BCEC-05AE789B293A}" type="pres">
      <dgm:prSet presAssocID="{0DE9F62F-3321-448E-8985-511B6D8C95F6}" presName="hierChild4" presStyleCnt="0"/>
      <dgm:spPr/>
    </dgm:pt>
    <dgm:pt modelId="{E048A092-9875-4555-BC91-E4D632877E6A}" type="pres">
      <dgm:prSet presAssocID="{0DE9F62F-3321-448E-8985-511B6D8C95F6}" presName="hierChild5" presStyleCnt="0"/>
      <dgm:spPr/>
    </dgm:pt>
    <dgm:pt modelId="{482ACF2B-2813-4F1B-A800-5810CCE5253F}" type="pres">
      <dgm:prSet presAssocID="{63BB7BE5-807B-47DA-BB7F-007EE37CA790}" presName="hierChild5" presStyleCnt="0"/>
      <dgm:spPr/>
    </dgm:pt>
    <dgm:pt modelId="{90DFD523-4C11-4770-A719-9CC078497012}" type="pres">
      <dgm:prSet presAssocID="{33264625-BA57-4356-A5FD-B6C74E64DDEE}" presName="Name37" presStyleLbl="parChTrans1D2" presStyleIdx="1" presStyleCnt="5"/>
      <dgm:spPr/>
      <dgm:t>
        <a:bodyPr/>
        <a:lstStyle/>
        <a:p>
          <a:endParaRPr lang="en-US"/>
        </a:p>
      </dgm:t>
    </dgm:pt>
    <dgm:pt modelId="{9754349B-7C8C-4323-B1BB-CB7F2E3070E6}" type="pres">
      <dgm:prSet presAssocID="{49734359-F96B-4CB4-827E-6A7175B7DF71}" presName="hierRoot2" presStyleCnt="0">
        <dgm:presLayoutVars>
          <dgm:hierBranch val="init"/>
        </dgm:presLayoutVars>
      </dgm:prSet>
      <dgm:spPr/>
    </dgm:pt>
    <dgm:pt modelId="{CAB3527B-C168-4B93-984B-D779CC7E010C}" type="pres">
      <dgm:prSet presAssocID="{49734359-F96B-4CB4-827E-6A7175B7DF71}" presName="rootComposite" presStyleCnt="0"/>
      <dgm:spPr/>
    </dgm:pt>
    <dgm:pt modelId="{E5D0D7DE-AF54-4095-AD63-745B10DFA835}" type="pres">
      <dgm:prSet presAssocID="{49734359-F96B-4CB4-827E-6A7175B7DF71}" presName="rootText" presStyleLbl="node2" presStyleIdx="1" presStyleCnt="5">
        <dgm:presLayoutVars>
          <dgm:chPref val="3"/>
        </dgm:presLayoutVars>
      </dgm:prSet>
      <dgm:spPr/>
      <dgm:t>
        <a:bodyPr/>
        <a:lstStyle/>
        <a:p>
          <a:endParaRPr lang="en-US"/>
        </a:p>
      </dgm:t>
    </dgm:pt>
    <dgm:pt modelId="{3381CAAF-BD9E-49A9-A5D5-7EF2F0D63857}" type="pres">
      <dgm:prSet presAssocID="{49734359-F96B-4CB4-827E-6A7175B7DF71}" presName="rootConnector" presStyleLbl="node2" presStyleIdx="1" presStyleCnt="5"/>
      <dgm:spPr/>
      <dgm:t>
        <a:bodyPr/>
        <a:lstStyle/>
        <a:p>
          <a:endParaRPr lang="en-US"/>
        </a:p>
      </dgm:t>
    </dgm:pt>
    <dgm:pt modelId="{6A735F41-047E-4219-B76F-9B4503F13A21}" type="pres">
      <dgm:prSet presAssocID="{49734359-F96B-4CB4-827E-6A7175B7DF71}" presName="hierChild4" presStyleCnt="0"/>
      <dgm:spPr/>
    </dgm:pt>
    <dgm:pt modelId="{C44076F3-0C4D-49AD-B04A-CA6338413509}" type="pres">
      <dgm:prSet presAssocID="{49734359-F96B-4CB4-827E-6A7175B7DF71}" presName="hierChild5" presStyleCnt="0"/>
      <dgm:spPr/>
    </dgm:pt>
    <dgm:pt modelId="{D62E0577-970D-4A3C-97DA-5E3756EFA236}" type="pres">
      <dgm:prSet presAssocID="{B7FE01CC-94CF-462D-962F-6006722198C6}" presName="Name37" presStyleLbl="parChTrans1D2" presStyleIdx="2" presStyleCnt="5"/>
      <dgm:spPr/>
      <dgm:t>
        <a:bodyPr/>
        <a:lstStyle/>
        <a:p>
          <a:endParaRPr lang="en-US"/>
        </a:p>
      </dgm:t>
    </dgm:pt>
    <dgm:pt modelId="{0BE0F48C-2426-4BAC-A6B2-CDC10A77A679}" type="pres">
      <dgm:prSet presAssocID="{FB089139-4E07-4058-8774-0252D4FAC418}" presName="hierRoot2" presStyleCnt="0">
        <dgm:presLayoutVars>
          <dgm:hierBranch val="init"/>
        </dgm:presLayoutVars>
      </dgm:prSet>
      <dgm:spPr/>
    </dgm:pt>
    <dgm:pt modelId="{075DD393-2561-4AC1-B9B8-EC7887706DCA}" type="pres">
      <dgm:prSet presAssocID="{FB089139-4E07-4058-8774-0252D4FAC418}" presName="rootComposite" presStyleCnt="0"/>
      <dgm:spPr/>
    </dgm:pt>
    <dgm:pt modelId="{25763ED4-9903-4C5A-B9FE-73FC74C06049}" type="pres">
      <dgm:prSet presAssocID="{FB089139-4E07-4058-8774-0252D4FAC418}" presName="rootText" presStyleLbl="node2" presStyleIdx="2" presStyleCnt="5">
        <dgm:presLayoutVars>
          <dgm:chPref val="3"/>
        </dgm:presLayoutVars>
      </dgm:prSet>
      <dgm:spPr/>
      <dgm:t>
        <a:bodyPr/>
        <a:lstStyle/>
        <a:p>
          <a:endParaRPr lang="en-US"/>
        </a:p>
      </dgm:t>
    </dgm:pt>
    <dgm:pt modelId="{1E50FD70-FE75-4A14-98B9-FC3549741D1D}" type="pres">
      <dgm:prSet presAssocID="{FB089139-4E07-4058-8774-0252D4FAC418}" presName="rootConnector" presStyleLbl="node2" presStyleIdx="2" presStyleCnt="5"/>
      <dgm:spPr/>
      <dgm:t>
        <a:bodyPr/>
        <a:lstStyle/>
        <a:p>
          <a:endParaRPr lang="en-US"/>
        </a:p>
      </dgm:t>
    </dgm:pt>
    <dgm:pt modelId="{8A7392FF-FCE3-4B65-BE6C-6D81E3697E2D}" type="pres">
      <dgm:prSet presAssocID="{FB089139-4E07-4058-8774-0252D4FAC418}" presName="hierChild4" presStyleCnt="0"/>
      <dgm:spPr/>
    </dgm:pt>
    <dgm:pt modelId="{1F1DCBEF-F06B-4820-ADA3-1474E553AFBD}" type="pres">
      <dgm:prSet presAssocID="{FB089139-4E07-4058-8774-0252D4FAC418}" presName="hierChild5" presStyleCnt="0"/>
      <dgm:spPr/>
    </dgm:pt>
    <dgm:pt modelId="{0A82C93F-0234-4DF1-AE38-1250E9527D7A}" type="pres">
      <dgm:prSet presAssocID="{7F92D98E-BC96-4A8C-B551-A619C8036C64}" presName="Name37" presStyleLbl="parChTrans1D2" presStyleIdx="3" presStyleCnt="5"/>
      <dgm:spPr/>
      <dgm:t>
        <a:bodyPr/>
        <a:lstStyle/>
        <a:p>
          <a:endParaRPr lang="en-US"/>
        </a:p>
      </dgm:t>
    </dgm:pt>
    <dgm:pt modelId="{D36F8C50-3ECB-4E5C-8FE9-7FC7F6FE5747}" type="pres">
      <dgm:prSet presAssocID="{8BD8148C-F2D6-4960-9B9E-AF661411AC92}" presName="hierRoot2" presStyleCnt="0">
        <dgm:presLayoutVars>
          <dgm:hierBranch val="init"/>
        </dgm:presLayoutVars>
      </dgm:prSet>
      <dgm:spPr/>
    </dgm:pt>
    <dgm:pt modelId="{18CF2567-1D1E-4C97-A4DC-4DEC3044B914}" type="pres">
      <dgm:prSet presAssocID="{8BD8148C-F2D6-4960-9B9E-AF661411AC92}" presName="rootComposite" presStyleCnt="0"/>
      <dgm:spPr/>
    </dgm:pt>
    <dgm:pt modelId="{003B4F9E-C090-40ED-8524-E21E9FDD160C}" type="pres">
      <dgm:prSet presAssocID="{8BD8148C-F2D6-4960-9B9E-AF661411AC92}" presName="rootText" presStyleLbl="node2" presStyleIdx="3" presStyleCnt="5">
        <dgm:presLayoutVars>
          <dgm:chPref val="3"/>
        </dgm:presLayoutVars>
      </dgm:prSet>
      <dgm:spPr/>
      <dgm:t>
        <a:bodyPr/>
        <a:lstStyle/>
        <a:p>
          <a:endParaRPr lang="en-US"/>
        </a:p>
      </dgm:t>
    </dgm:pt>
    <dgm:pt modelId="{1AAD91CF-3509-49E5-905B-7EBA1B9DF959}" type="pres">
      <dgm:prSet presAssocID="{8BD8148C-F2D6-4960-9B9E-AF661411AC92}" presName="rootConnector" presStyleLbl="node2" presStyleIdx="3" presStyleCnt="5"/>
      <dgm:spPr/>
      <dgm:t>
        <a:bodyPr/>
        <a:lstStyle/>
        <a:p>
          <a:endParaRPr lang="en-US"/>
        </a:p>
      </dgm:t>
    </dgm:pt>
    <dgm:pt modelId="{B4AEA540-50CC-441C-A8A4-232BC404C1C1}" type="pres">
      <dgm:prSet presAssocID="{8BD8148C-F2D6-4960-9B9E-AF661411AC92}" presName="hierChild4" presStyleCnt="0"/>
      <dgm:spPr/>
    </dgm:pt>
    <dgm:pt modelId="{23662E66-84E0-4A5E-8E2C-EB3DBB598112}" type="pres">
      <dgm:prSet presAssocID="{8BD8148C-F2D6-4960-9B9E-AF661411AC92}" presName="hierChild5" presStyleCnt="0"/>
      <dgm:spPr/>
    </dgm:pt>
    <dgm:pt modelId="{4B5859D9-107A-4544-95E1-022710BF521B}" type="pres">
      <dgm:prSet presAssocID="{AF008D60-B05C-4E76-95F0-1CF13E28321A}" presName="Name37" presStyleLbl="parChTrans1D2" presStyleIdx="4" presStyleCnt="5"/>
      <dgm:spPr/>
      <dgm:t>
        <a:bodyPr/>
        <a:lstStyle/>
        <a:p>
          <a:endParaRPr lang="en-US"/>
        </a:p>
      </dgm:t>
    </dgm:pt>
    <dgm:pt modelId="{0C6BD566-3EC9-43D3-8E06-1CD193BDBA7E}" type="pres">
      <dgm:prSet presAssocID="{45FD9A39-B023-4836-9E77-E51835900A22}" presName="hierRoot2" presStyleCnt="0">
        <dgm:presLayoutVars>
          <dgm:hierBranch val="init"/>
        </dgm:presLayoutVars>
      </dgm:prSet>
      <dgm:spPr/>
    </dgm:pt>
    <dgm:pt modelId="{E4AE2E46-8ED0-406F-8F93-971353E04AD9}" type="pres">
      <dgm:prSet presAssocID="{45FD9A39-B023-4836-9E77-E51835900A22}" presName="rootComposite" presStyleCnt="0"/>
      <dgm:spPr/>
    </dgm:pt>
    <dgm:pt modelId="{6B3C33AF-EFBB-4320-AF9E-9CD5D0048109}" type="pres">
      <dgm:prSet presAssocID="{45FD9A39-B023-4836-9E77-E51835900A22}" presName="rootText" presStyleLbl="node2" presStyleIdx="4" presStyleCnt="5">
        <dgm:presLayoutVars>
          <dgm:chPref val="3"/>
        </dgm:presLayoutVars>
      </dgm:prSet>
      <dgm:spPr/>
      <dgm:t>
        <a:bodyPr/>
        <a:lstStyle/>
        <a:p>
          <a:endParaRPr lang="en-US"/>
        </a:p>
      </dgm:t>
    </dgm:pt>
    <dgm:pt modelId="{CDB2FBB4-0155-4AC1-8806-36D3738BA845}" type="pres">
      <dgm:prSet presAssocID="{45FD9A39-B023-4836-9E77-E51835900A22}" presName="rootConnector" presStyleLbl="node2" presStyleIdx="4" presStyleCnt="5"/>
      <dgm:spPr/>
      <dgm:t>
        <a:bodyPr/>
        <a:lstStyle/>
        <a:p>
          <a:endParaRPr lang="en-US"/>
        </a:p>
      </dgm:t>
    </dgm:pt>
    <dgm:pt modelId="{5FDBC1D6-63A5-4C41-BCAD-BC37D90171C0}" type="pres">
      <dgm:prSet presAssocID="{45FD9A39-B023-4836-9E77-E51835900A22}" presName="hierChild4" presStyleCnt="0"/>
      <dgm:spPr/>
    </dgm:pt>
    <dgm:pt modelId="{BF9515AE-A1A8-4F33-AAAF-FC35F55F3812}" type="pres">
      <dgm:prSet presAssocID="{45FD9A39-B023-4836-9E77-E51835900A22}" presName="hierChild5" presStyleCnt="0"/>
      <dgm:spPr/>
    </dgm:pt>
    <dgm:pt modelId="{4334CC06-36D8-48BA-B4D3-D20251E51E8B}" type="pres">
      <dgm:prSet presAssocID="{43857290-4634-4A7E-976F-59944015AF6C}" presName="hierChild3" presStyleCnt="0"/>
      <dgm:spPr/>
    </dgm:pt>
  </dgm:ptLst>
  <dgm:cxnLst>
    <dgm:cxn modelId="{51489B62-F7D1-4411-8646-BDF4759A89F5}" type="presOf" srcId="{33264625-BA57-4356-A5FD-B6C74E64DDEE}" destId="{90DFD523-4C11-4770-A719-9CC078497012}" srcOrd="0" destOrd="0" presId="urn:microsoft.com/office/officeart/2005/8/layout/orgChart1"/>
    <dgm:cxn modelId="{6A96F103-6E2A-4BE9-9F21-8326614D7B6B}" type="presOf" srcId="{7F92D98E-BC96-4A8C-B551-A619C8036C64}" destId="{0A82C93F-0234-4DF1-AE38-1250E9527D7A}" srcOrd="0" destOrd="0" presId="urn:microsoft.com/office/officeart/2005/8/layout/orgChart1"/>
    <dgm:cxn modelId="{8122053F-8490-467F-9651-8E12A999C8F6}" type="presOf" srcId="{0DE9F62F-3321-448E-8985-511B6D8C95F6}" destId="{0D7A61C3-7FF0-4787-BD05-FF3C7B076658}" srcOrd="0" destOrd="0" presId="urn:microsoft.com/office/officeart/2005/8/layout/orgChart1"/>
    <dgm:cxn modelId="{ADA3CD20-17A7-41F4-B63A-04F667D1F80D}" type="presOf" srcId="{8BD8148C-F2D6-4960-9B9E-AF661411AC92}" destId="{003B4F9E-C090-40ED-8524-E21E9FDD160C}" srcOrd="0" destOrd="0" presId="urn:microsoft.com/office/officeart/2005/8/layout/orgChart1"/>
    <dgm:cxn modelId="{395D92EC-82AE-45D9-B25F-F477A4E4B33E}" type="presOf" srcId="{45FD9A39-B023-4836-9E77-E51835900A22}" destId="{CDB2FBB4-0155-4AC1-8806-36D3738BA845}" srcOrd="1" destOrd="0" presId="urn:microsoft.com/office/officeart/2005/8/layout/orgChart1"/>
    <dgm:cxn modelId="{70B7BB51-8F25-4451-A844-83FAC01F3881}" srcId="{63BB7BE5-807B-47DA-BB7F-007EE37CA790}" destId="{FC462FD2-CC53-442D-8F17-DA90BEBE4DA6}" srcOrd="0" destOrd="0" parTransId="{7FF89857-77CB-460D-A3D0-34C210625AB2}" sibTransId="{78270F5A-A2E2-4F28-BEDF-01A462477C65}"/>
    <dgm:cxn modelId="{ED0D6CD5-2389-4277-B9E0-3EA91E69C165}" type="presOf" srcId="{49734359-F96B-4CB4-827E-6A7175B7DF71}" destId="{E5D0D7DE-AF54-4095-AD63-745B10DFA835}" srcOrd="0" destOrd="0" presId="urn:microsoft.com/office/officeart/2005/8/layout/orgChart1"/>
    <dgm:cxn modelId="{8071DCF4-C837-4AD6-A1F8-BE94DCF05A56}" type="presOf" srcId="{63BB7BE5-807B-47DA-BB7F-007EE37CA790}" destId="{0D76BE7F-0654-44A0-8B1D-FE69B8FD2845}" srcOrd="0" destOrd="0" presId="urn:microsoft.com/office/officeart/2005/8/layout/orgChart1"/>
    <dgm:cxn modelId="{E6CDB3BA-96DD-45FF-99D7-F15C6581F67F}" srcId="{43857290-4634-4A7E-976F-59944015AF6C}" destId="{45FD9A39-B023-4836-9E77-E51835900A22}" srcOrd="4" destOrd="0" parTransId="{AF008D60-B05C-4E76-95F0-1CF13E28321A}" sibTransId="{BE5AB3BA-ABA1-436B-AC1B-8516650ED8AA}"/>
    <dgm:cxn modelId="{029383A6-371F-4229-B254-455569BFD2CB}" type="presOf" srcId="{0268B3C7-1A48-43F2-9B7E-D06B960D6044}" destId="{26D69821-1B46-48BF-845B-0F67C64DBBFC}" srcOrd="0" destOrd="0" presId="urn:microsoft.com/office/officeart/2005/8/layout/orgChart1"/>
    <dgm:cxn modelId="{CA83B823-7E0D-4F4E-BBE8-281DAC5B3962}" type="presOf" srcId="{03973712-D2A6-4A5A-AC9C-9BE8F04ED8E7}" destId="{D9967991-1049-440C-ADCA-1026BF875B14}" srcOrd="0" destOrd="0" presId="urn:microsoft.com/office/officeart/2005/8/layout/orgChart1"/>
    <dgm:cxn modelId="{C8328AAB-CFF5-467F-ADED-392C0C4526DC}" srcId="{43857290-4634-4A7E-976F-59944015AF6C}" destId="{8BD8148C-F2D6-4960-9B9E-AF661411AC92}" srcOrd="3" destOrd="0" parTransId="{7F92D98E-BC96-4A8C-B551-A619C8036C64}" sibTransId="{C0BCFA0C-5164-46FE-9FDE-C9484BB0CB49}"/>
    <dgm:cxn modelId="{AB0A88BF-1523-436B-AA69-E04023D8FAF7}" type="presOf" srcId="{383F9A0C-3654-40BF-AF20-71848A64D4EA}" destId="{31A107CF-9CA3-41AD-97BD-1413C6E7DDA9}" srcOrd="0" destOrd="0" presId="urn:microsoft.com/office/officeart/2005/8/layout/orgChart1"/>
    <dgm:cxn modelId="{083C6E4E-8C73-4863-A296-F07593B0AC98}" type="presOf" srcId="{45FD9A39-B023-4836-9E77-E51835900A22}" destId="{6B3C33AF-EFBB-4320-AF9E-9CD5D0048109}" srcOrd="0" destOrd="0" presId="urn:microsoft.com/office/officeart/2005/8/layout/orgChart1"/>
    <dgm:cxn modelId="{97CE667A-1F2D-49BF-B669-120886263B96}" srcId="{43857290-4634-4A7E-976F-59944015AF6C}" destId="{63BB7BE5-807B-47DA-BB7F-007EE37CA790}" srcOrd="0" destOrd="0" parTransId="{03973712-D2A6-4A5A-AC9C-9BE8F04ED8E7}" sibTransId="{5D83ED2B-1F86-48E7-BDB0-C718E11E4BE8}"/>
    <dgm:cxn modelId="{C929A1AF-2643-40F6-B65D-35B683F0B534}" srcId="{63BB7BE5-807B-47DA-BB7F-007EE37CA790}" destId="{0268B3C7-1A48-43F2-9B7E-D06B960D6044}" srcOrd="1" destOrd="0" parTransId="{088B40DE-22FC-4A17-AF44-7ABE0EAAEEB3}" sibTransId="{C8FF56E8-B45B-4839-8EE1-D94FA2865962}"/>
    <dgm:cxn modelId="{BFB8F1C7-22A7-41AC-AD24-EAC41964EC09}" type="presOf" srcId="{7FF89857-77CB-460D-A3D0-34C210625AB2}" destId="{CC2971BA-2F73-44B2-B0CB-ACCE547BB6AA}" srcOrd="0" destOrd="0" presId="urn:microsoft.com/office/officeart/2005/8/layout/orgChart1"/>
    <dgm:cxn modelId="{0EBCC8C3-5FD8-458A-9618-37CB7CC72657}" type="presOf" srcId="{088B40DE-22FC-4A17-AF44-7ABE0EAAEEB3}" destId="{7F030EA7-6D7E-452D-AC75-08CED77FD734}" srcOrd="0" destOrd="0" presId="urn:microsoft.com/office/officeart/2005/8/layout/orgChart1"/>
    <dgm:cxn modelId="{C2F815CE-8594-4D65-A8F1-872B104B72D7}" type="presOf" srcId="{49734359-F96B-4CB4-827E-6A7175B7DF71}" destId="{3381CAAF-BD9E-49A9-A5D5-7EF2F0D63857}" srcOrd="1" destOrd="0" presId="urn:microsoft.com/office/officeart/2005/8/layout/orgChart1"/>
    <dgm:cxn modelId="{CF8E0315-3991-4DBF-BE74-D13A00847A24}" type="presOf" srcId="{43857290-4634-4A7E-976F-59944015AF6C}" destId="{2DB83316-616C-4E1C-B0B5-F5A93F7C437B}" srcOrd="1" destOrd="0" presId="urn:microsoft.com/office/officeart/2005/8/layout/orgChart1"/>
    <dgm:cxn modelId="{6085AC5F-CCDD-4B5B-A2D8-CB05EA50A3CF}" type="presOf" srcId="{AF008D60-B05C-4E76-95F0-1CF13E28321A}" destId="{4B5859D9-107A-4544-95E1-022710BF521B}" srcOrd="0" destOrd="0" presId="urn:microsoft.com/office/officeart/2005/8/layout/orgChart1"/>
    <dgm:cxn modelId="{D51683CD-BDDF-454B-B23F-4623DFD0A233}" type="presOf" srcId="{0DE9F62F-3321-448E-8985-511B6D8C95F6}" destId="{31310D5B-6616-4989-8EF1-85FBE1F09A8D}" srcOrd="1" destOrd="0" presId="urn:microsoft.com/office/officeart/2005/8/layout/orgChart1"/>
    <dgm:cxn modelId="{42EC4F56-D087-4AC3-9B42-7B51E05A476D}" srcId="{43857290-4634-4A7E-976F-59944015AF6C}" destId="{49734359-F96B-4CB4-827E-6A7175B7DF71}" srcOrd="1" destOrd="0" parTransId="{33264625-BA57-4356-A5FD-B6C74E64DDEE}" sibTransId="{7D586D2E-8E74-404F-8530-BA5C3D83885E}"/>
    <dgm:cxn modelId="{542B71C9-5CC8-4CE5-8CC1-FE246A389454}" srcId="{43857290-4634-4A7E-976F-59944015AF6C}" destId="{FB089139-4E07-4058-8774-0252D4FAC418}" srcOrd="2" destOrd="0" parTransId="{B7FE01CC-94CF-462D-962F-6006722198C6}" sibTransId="{FDFA5BBD-D289-4D42-88EF-768EBA003FBA}"/>
    <dgm:cxn modelId="{BFA300CF-F5C0-4509-B6D1-4BB38F6A0641}" type="presOf" srcId="{FC462FD2-CC53-442D-8F17-DA90BEBE4DA6}" destId="{252E2DE0-DC17-4C67-9DB4-64E0002DC055}" srcOrd="1" destOrd="0" presId="urn:microsoft.com/office/officeart/2005/8/layout/orgChart1"/>
    <dgm:cxn modelId="{E64D1387-86CE-4465-9593-32FD6D288659}" type="presOf" srcId="{FC462FD2-CC53-442D-8F17-DA90BEBE4DA6}" destId="{19D90A49-6D42-47A9-9379-8B59E847C164}" srcOrd="0" destOrd="0" presId="urn:microsoft.com/office/officeart/2005/8/layout/orgChart1"/>
    <dgm:cxn modelId="{1E50887A-F2F8-45E4-A346-F11A80BC2923}" type="presOf" srcId="{FB089139-4E07-4058-8774-0252D4FAC418}" destId="{25763ED4-9903-4C5A-B9FE-73FC74C06049}" srcOrd="0" destOrd="0" presId="urn:microsoft.com/office/officeart/2005/8/layout/orgChart1"/>
    <dgm:cxn modelId="{06797FAE-0C72-4B6B-B9D3-D1ED10B22306}" type="presOf" srcId="{63BB7BE5-807B-47DA-BB7F-007EE37CA790}" destId="{B77052D6-EE54-43D5-92F4-5FFD5CDC348F}" srcOrd="1" destOrd="0" presId="urn:microsoft.com/office/officeart/2005/8/layout/orgChart1"/>
    <dgm:cxn modelId="{FFB03392-A1EC-4426-AE13-971FC46F6275}" srcId="{B1EAC1A0-F103-45E0-8A4C-425211EEB31F}" destId="{43857290-4634-4A7E-976F-59944015AF6C}" srcOrd="0" destOrd="0" parTransId="{2141FE66-5002-4648-9C54-3D6B75EC5C49}" sibTransId="{CD918C97-235F-4918-827C-383360DBFBC8}"/>
    <dgm:cxn modelId="{76019D80-F7FA-4A67-8F65-53E3B63EA782}" type="presOf" srcId="{B1EAC1A0-F103-45E0-8A4C-425211EEB31F}" destId="{50EFAE68-E4C6-402F-8B60-285789E74158}" srcOrd="0" destOrd="0" presId="urn:microsoft.com/office/officeart/2005/8/layout/orgChart1"/>
    <dgm:cxn modelId="{1EFE1055-CD60-4229-9A70-0C71A2463B39}" type="presOf" srcId="{43857290-4634-4A7E-976F-59944015AF6C}" destId="{1CD43030-6A60-40FC-98DF-D453F91B74A6}" srcOrd="0" destOrd="0" presId="urn:microsoft.com/office/officeart/2005/8/layout/orgChart1"/>
    <dgm:cxn modelId="{EB7FD422-0C0D-4CCE-B33A-9536E0713AC7}" type="presOf" srcId="{0268B3C7-1A48-43F2-9B7E-D06B960D6044}" destId="{35651580-0CC0-4D46-AF99-CA85861DF831}" srcOrd="1" destOrd="0" presId="urn:microsoft.com/office/officeart/2005/8/layout/orgChart1"/>
    <dgm:cxn modelId="{F3905402-7C48-4913-A35A-44832581DD99}" srcId="{63BB7BE5-807B-47DA-BB7F-007EE37CA790}" destId="{0DE9F62F-3321-448E-8985-511B6D8C95F6}" srcOrd="2" destOrd="0" parTransId="{383F9A0C-3654-40BF-AF20-71848A64D4EA}" sibTransId="{41E6E60A-ACCF-4144-93B8-F5976C109C5D}"/>
    <dgm:cxn modelId="{E997AAD4-E414-4AD2-81B1-4D1AD7877B3A}" type="presOf" srcId="{FB089139-4E07-4058-8774-0252D4FAC418}" destId="{1E50FD70-FE75-4A14-98B9-FC3549741D1D}" srcOrd="1" destOrd="0" presId="urn:microsoft.com/office/officeart/2005/8/layout/orgChart1"/>
    <dgm:cxn modelId="{A41C5A3F-C384-4F58-AE62-D1CF01165827}" type="presOf" srcId="{B7FE01CC-94CF-462D-962F-6006722198C6}" destId="{D62E0577-970D-4A3C-97DA-5E3756EFA236}" srcOrd="0" destOrd="0" presId="urn:microsoft.com/office/officeart/2005/8/layout/orgChart1"/>
    <dgm:cxn modelId="{20A64C8E-C2CD-4CE2-AFC5-1B195E4A6521}" type="presOf" srcId="{8BD8148C-F2D6-4960-9B9E-AF661411AC92}" destId="{1AAD91CF-3509-49E5-905B-7EBA1B9DF959}" srcOrd="1" destOrd="0" presId="urn:microsoft.com/office/officeart/2005/8/layout/orgChart1"/>
    <dgm:cxn modelId="{5784D554-0DB9-4A6D-8AF4-6940E8E107F0}" type="presParOf" srcId="{50EFAE68-E4C6-402F-8B60-285789E74158}" destId="{8693CBBC-CB58-440A-AB37-C5D229DBD144}" srcOrd="0" destOrd="0" presId="urn:microsoft.com/office/officeart/2005/8/layout/orgChart1"/>
    <dgm:cxn modelId="{4BA08FF8-D513-488D-B705-850E00D60632}" type="presParOf" srcId="{8693CBBC-CB58-440A-AB37-C5D229DBD144}" destId="{8AB8F085-736D-417A-A57F-EF41B724525A}" srcOrd="0" destOrd="0" presId="urn:microsoft.com/office/officeart/2005/8/layout/orgChart1"/>
    <dgm:cxn modelId="{C70119BD-75C7-4FA2-9494-98652E5793E9}" type="presParOf" srcId="{8AB8F085-736D-417A-A57F-EF41B724525A}" destId="{1CD43030-6A60-40FC-98DF-D453F91B74A6}" srcOrd="0" destOrd="0" presId="urn:microsoft.com/office/officeart/2005/8/layout/orgChart1"/>
    <dgm:cxn modelId="{EE3968F7-C5A3-4613-8010-B02143057268}" type="presParOf" srcId="{8AB8F085-736D-417A-A57F-EF41B724525A}" destId="{2DB83316-616C-4E1C-B0B5-F5A93F7C437B}" srcOrd="1" destOrd="0" presId="urn:microsoft.com/office/officeart/2005/8/layout/orgChart1"/>
    <dgm:cxn modelId="{AA613954-ABA7-4541-85B7-8F6D00DFA850}" type="presParOf" srcId="{8693CBBC-CB58-440A-AB37-C5D229DBD144}" destId="{B0A361B6-9A0D-4A8C-B1D6-24514702BB0C}" srcOrd="1" destOrd="0" presId="urn:microsoft.com/office/officeart/2005/8/layout/orgChart1"/>
    <dgm:cxn modelId="{2CFC0AD2-FFBB-4771-9BA1-E5CAA42CFE36}" type="presParOf" srcId="{B0A361B6-9A0D-4A8C-B1D6-24514702BB0C}" destId="{D9967991-1049-440C-ADCA-1026BF875B14}" srcOrd="0" destOrd="0" presId="urn:microsoft.com/office/officeart/2005/8/layout/orgChart1"/>
    <dgm:cxn modelId="{AEAB2578-22F0-4E9E-83A5-3202FD38E308}" type="presParOf" srcId="{B0A361B6-9A0D-4A8C-B1D6-24514702BB0C}" destId="{A9397EF9-49DA-49A2-B4BD-F737AC04D0F7}" srcOrd="1" destOrd="0" presId="urn:microsoft.com/office/officeart/2005/8/layout/orgChart1"/>
    <dgm:cxn modelId="{3FCA671D-2AFE-43EC-813F-1DE9ECD65B2B}" type="presParOf" srcId="{A9397EF9-49DA-49A2-B4BD-F737AC04D0F7}" destId="{CE78CD17-4D3B-4610-B0CA-E22DB3E8133B}" srcOrd="0" destOrd="0" presId="urn:microsoft.com/office/officeart/2005/8/layout/orgChart1"/>
    <dgm:cxn modelId="{EA777EFD-6A55-4646-AD91-C1E3E00F1E35}" type="presParOf" srcId="{CE78CD17-4D3B-4610-B0CA-E22DB3E8133B}" destId="{0D76BE7F-0654-44A0-8B1D-FE69B8FD2845}" srcOrd="0" destOrd="0" presId="urn:microsoft.com/office/officeart/2005/8/layout/orgChart1"/>
    <dgm:cxn modelId="{7FBAC3ED-2A01-4AA1-BCA4-8D92E37173E5}" type="presParOf" srcId="{CE78CD17-4D3B-4610-B0CA-E22DB3E8133B}" destId="{B77052D6-EE54-43D5-92F4-5FFD5CDC348F}" srcOrd="1" destOrd="0" presId="urn:microsoft.com/office/officeart/2005/8/layout/orgChart1"/>
    <dgm:cxn modelId="{2DE36F4F-630F-434D-A22E-3C6401B9E288}" type="presParOf" srcId="{A9397EF9-49DA-49A2-B4BD-F737AC04D0F7}" destId="{03CB5896-D463-4D9A-ACA7-FDE2A7B6B9B1}" srcOrd="1" destOrd="0" presId="urn:microsoft.com/office/officeart/2005/8/layout/orgChart1"/>
    <dgm:cxn modelId="{97CD15A2-C082-4BD7-B198-35CA9905C5FB}" type="presParOf" srcId="{03CB5896-D463-4D9A-ACA7-FDE2A7B6B9B1}" destId="{CC2971BA-2F73-44B2-B0CB-ACCE547BB6AA}" srcOrd="0" destOrd="0" presId="urn:microsoft.com/office/officeart/2005/8/layout/orgChart1"/>
    <dgm:cxn modelId="{695881A2-78D7-475B-802B-63D7697D4C6A}" type="presParOf" srcId="{03CB5896-D463-4D9A-ACA7-FDE2A7B6B9B1}" destId="{1F5185B0-72BF-48C8-871E-B52FFFF97684}" srcOrd="1" destOrd="0" presId="urn:microsoft.com/office/officeart/2005/8/layout/orgChart1"/>
    <dgm:cxn modelId="{0F0F07B6-E8F5-43EA-9F20-B1F0B3F05F48}" type="presParOf" srcId="{1F5185B0-72BF-48C8-871E-B52FFFF97684}" destId="{73EE2EE4-D08F-4F5E-B0AB-A97EE30FCEDF}" srcOrd="0" destOrd="0" presId="urn:microsoft.com/office/officeart/2005/8/layout/orgChart1"/>
    <dgm:cxn modelId="{86E32FB3-978D-4F0A-885B-3B608571454A}" type="presParOf" srcId="{73EE2EE4-D08F-4F5E-B0AB-A97EE30FCEDF}" destId="{19D90A49-6D42-47A9-9379-8B59E847C164}" srcOrd="0" destOrd="0" presId="urn:microsoft.com/office/officeart/2005/8/layout/orgChart1"/>
    <dgm:cxn modelId="{60DCD6AD-F144-41C2-86E0-E54EBB614BAD}" type="presParOf" srcId="{73EE2EE4-D08F-4F5E-B0AB-A97EE30FCEDF}" destId="{252E2DE0-DC17-4C67-9DB4-64E0002DC055}" srcOrd="1" destOrd="0" presId="urn:microsoft.com/office/officeart/2005/8/layout/orgChart1"/>
    <dgm:cxn modelId="{9554DFCA-4F97-4F0C-B805-0BEB5A0D1518}" type="presParOf" srcId="{1F5185B0-72BF-48C8-871E-B52FFFF97684}" destId="{85E656A3-2479-461E-BB4E-4916839F7FA6}" srcOrd="1" destOrd="0" presId="urn:microsoft.com/office/officeart/2005/8/layout/orgChart1"/>
    <dgm:cxn modelId="{3232B86F-FB51-486A-880E-A8B2B867DC00}" type="presParOf" srcId="{1F5185B0-72BF-48C8-871E-B52FFFF97684}" destId="{C71E99DE-678E-4095-9A6D-533884341857}" srcOrd="2" destOrd="0" presId="urn:microsoft.com/office/officeart/2005/8/layout/orgChart1"/>
    <dgm:cxn modelId="{5E46D12E-E78C-48D9-B852-0A378739B9D0}" type="presParOf" srcId="{03CB5896-D463-4D9A-ACA7-FDE2A7B6B9B1}" destId="{7F030EA7-6D7E-452D-AC75-08CED77FD734}" srcOrd="2" destOrd="0" presId="urn:microsoft.com/office/officeart/2005/8/layout/orgChart1"/>
    <dgm:cxn modelId="{63A03B28-666D-4A65-9ACF-D4EC86719E0B}" type="presParOf" srcId="{03CB5896-D463-4D9A-ACA7-FDE2A7B6B9B1}" destId="{DC48B0AB-49F4-4D2F-9FAE-13E906D1CD2E}" srcOrd="3" destOrd="0" presId="urn:microsoft.com/office/officeart/2005/8/layout/orgChart1"/>
    <dgm:cxn modelId="{33FCC85A-B11B-42D5-B986-D666BDFFF335}" type="presParOf" srcId="{DC48B0AB-49F4-4D2F-9FAE-13E906D1CD2E}" destId="{4F0FC1AC-9175-4275-94C0-7788B90A1600}" srcOrd="0" destOrd="0" presId="urn:microsoft.com/office/officeart/2005/8/layout/orgChart1"/>
    <dgm:cxn modelId="{51C75364-B0F9-4A3E-9FF7-334A4DCB972F}" type="presParOf" srcId="{4F0FC1AC-9175-4275-94C0-7788B90A1600}" destId="{26D69821-1B46-48BF-845B-0F67C64DBBFC}" srcOrd="0" destOrd="0" presId="urn:microsoft.com/office/officeart/2005/8/layout/orgChart1"/>
    <dgm:cxn modelId="{09B50A8A-E321-49BB-890C-831B75D8E76B}" type="presParOf" srcId="{4F0FC1AC-9175-4275-94C0-7788B90A1600}" destId="{35651580-0CC0-4D46-AF99-CA85861DF831}" srcOrd="1" destOrd="0" presId="urn:microsoft.com/office/officeart/2005/8/layout/orgChart1"/>
    <dgm:cxn modelId="{7B074664-29C9-4E51-99EB-E17A196C06D2}" type="presParOf" srcId="{DC48B0AB-49F4-4D2F-9FAE-13E906D1CD2E}" destId="{94F8E786-39EF-47A3-B4C8-F5B085B3A43B}" srcOrd="1" destOrd="0" presId="urn:microsoft.com/office/officeart/2005/8/layout/orgChart1"/>
    <dgm:cxn modelId="{3775A324-9305-499D-B310-277BC4101625}" type="presParOf" srcId="{DC48B0AB-49F4-4D2F-9FAE-13E906D1CD2E}" destId="{EDCEA633-C77B-4EE6-A30B-F5EDD45B79AC}" srcOrd="2" destOrd="0" presId="urn:microsoft.com/office/officeart/2005/8/layout/orgChart1"/>
    <dgm:cxn modelId="{2C0B983A-42A3-479B-9670-66B71B324B82}" type="presParOf" srcId="{03CB5896-D463-4D9A-ACA7-FDE2A7B6B9B1}" destId="{31A107CF-9CA3-41AD-97BD-1413C6E7DDA9}" srcOrd="4" destOrd="0" presId="urn:microsoft.com/office/officeart/2005/8/layout/orgChart1"/>
    <dgm:cxn modelId="{7F713BCC-B98B-4BD4-BAB2-DD0BF3A6D416}" type="presParOf" srcId="{03CB5896-D463-4D9A-ACA7-FDE2A7B6B9B1}" destId="{961F15F7-6390-4F02-9328-C0261A0EF0BA}" srcOrd="5" destOrd="0" presId="urn:microsoft.com/office/officeart/2005/8/layout/orgChart1"/>
    <dgm:cxn modelId="{8E0940A0-41AF-4B0C-BB7C-2099EA30990E}" type="presParOf" srcId="{961F15F7-6390-4F02-9328-C0261A0EF0BA}" destId="{D86324FC-7724-42BB-86A2-1F5A325B76ED}" srcOrd="0" destOrd="0" presId="urn:microsoft.com/office/officeart/2005/8/layout/orgChart1"/>
    <dgm:cxn modelId="{D5C318DF-A1AF-4B5B-B597-EE2BC01C497D}" type="presParOf" srcId="{D86324FC-7724-42BB-86A2-1F5A325B76ED}" destId="{0D7A61C3-7FF0-4787-BD05-FF3C7B076658}" srcOrd="0" destOrd="0" presId="urn:microsoft.com/office/officeart/2005/8/layout/orgChart1"/>
    <dgm:cxn modelId="{6474B69A-9048-4DCA-B07F-4E609F096480}" type="presParOf" srcId="{D86324FC-7724-42BB-86A2-1F5A325B76ED}" destId="{31310D5B-6616-4989-8EF1-85FBE1F09A8D}" srcOrd="1" destOrd="0" presId="urn:microsoft.com/office/officeart/2005/8/layout/orgChart1"/>
    <dgm:cxn modelId="{3A8DD09B-B229-42D6-A108-5D90C81F9285}" type="presParOf" srcId="{961F15F7-6390-4F02-9328-C0261A0EF0BA}" destId="{8818B1C7-E86F-42B7-BCEC-05AE789B293A}" srcOrd="1" destOrd="0" presId="urn:microsoft.com/office/officeart/2005/8/layout/orgChart1"/>
    <dgm:cxn modelId="{F4954817-44DC-4F01-9D06-6EFDEF8F4127}" type="presParOf" srcId="{961F15F7-6390-4F02-9328-C0261A0EF0BA}" destId="{E048A092-9875-4555-BC91-E4D632877E6A}" srcOrd="2" destOrd="0" presId="urn:microsoft.com/office/officeart/2005/8/layout/orgChart1"/>
    <dgm:cxn modelId="{C7A432BF-7FFE-467E-8ADC-70821E3B82FF}" type="presParOf" srcId="{A9397EF9-49DA-49A2-B4BD-F737AC04D0F7}" destId="{482ACF2B-2813-4F1B-A800-5810CCE5253F}" srcOrd="2" destOrd="0" presId="urn:microsoft.com/office/officeart/2005/8/layout/orgChart1"/>
    <dgm:cxn modelId="{8A70F380-3122-4F31-9CE3-4E2CC30DB35B}" type="presParOf" srcId="{B0A361B6-9A0D-4A8C-B1D6-24514702BB0C}" destId="{90DFD523-4C11-4770-A719-9CC078497012}" srcOrd="2" destOrd="0" presId="urn:microsoft.com/office/officeart/2005/8/layout/orgChart1"/>
    <dgm:cxn modelId="{970F3347-21C7-4724-B6F8-046031B67C31}" type="presParOf" srcId="{B0A361B6-9A0D-4A8C-B1D6-24514702BB0C}" destId="{9754349B-7C8C-4323-B1BB-CB7F2E3070E6}" srcOrd="3" destOrd="0" presId="urn:microsoft.com/office/officeart/2005/8/layout/orgChart1"/>
    <dgm:cxn modelId="{CAA993F0-D8FC-46A5-9F1A-CE72FA800DB1}" type="presParOf" srcId="{9754349B-7C8C-4323-B1BB-CB7F2E3070E6}" destId="{CAB3527B-C168-4B93-984B-D779CC7E010C}" srcOrd="0" destOrd="0" presId="urn:microsoft.com/office/officeart/2005/8/layout/orgChart1"/>
    <dgm:cxn modelId="{DB7C62F1-7A62-4171-A0CC-9CE9AC81536F}" type="presParOf" srcId="{CAB3527B-C168-4B93-984B-D779CC7E010C}" destId="{E5D0D7DE-AF54-4095-AD63-745B10DFA835}" srcOrd="0" destOrd="0" presId="urn:microsoft.com/office/officeart/2005/8/layout/orgChart1"/>
    <dgm:cxn modelId="{AFB9950B-42F4-4D33-B176-FFE63EDEF2BB}" type="presParOf" srcId="{CAB3527B-C168-4B93-984B-D779CC7E010C}" destId="{3381CAAF-BD9E-49A9-A5D5-7EF2F0D63857}" srcOrd="1" destOrd="0" presId="urn:microsoft.com/office/officeart/2005/8/layout/orgChart1"/>
    <dgm:cxn modelId="{C0F80513-DDC3-4D9F-BF29-8A6760E34D03}" type="presParOf" srcId="{9754349B-7C8C-4323-B1BB-CB7F2E3070E6}" destId="{6A735F41-047E-4219-B76F-9B4503F13A21}" srcOrd="1" destOrd="0" presId="urn:microsoft.com/office/officeart/2005/8/layout/orgChart1"/>
    <dgm:cxn modelId="{D5A8B27A-9911-486C-86C5-277209E5D424}" type="presParOf" srcId="{9754349B-7C8C-4323-B1BB-CB7F2E3070E6}" destId="{C44076F3-0C4D-49AD-B04A-CA6338413509}" srcOrd="2" destOrd="0" presId="urn:microsoft.com/office/officeart/2005/8/layout/orgChart1"/>
    <dgm:cxn modelId="{5CB8E451-D007-4949-BF41-627DE7B5AF2B}" type="presParOf" srcId="{B0A361B6-9A0D-4A8C-B1D6-24514702BB0C}" destId="{D62E0577-970D-4A3C-97DA-5E3756EFA236}" srcOrd="4" destOrd="0" presId="urn:microsoft.com/office/officeart/2005/8/layout/orgChart1"/>
    <dgm:cxn modelId="{9187E5D7-F08C-4796-8DB4-DCA1E9B4497A}" type="presParOf" srcId="{B0A361B6-9A0D-4A8C-B1D6-24514702BB0C}" destId="{0BE0F48C-2426-4BAC-A6B2-CDC10A77A679}" srcOrd="5" destOrd="0" presId="urn:microsoft.com/office/officeart/2005/8/layout/orgChart1"/>
    <dgm:cxn modelId="{42B45E9B-8577-49E4-A783-E6A2EEEAD762}" type="presParOf" srcId="{0BE0F48C-2426-4BAC-A6B2-CDC10A77A679}" destId="{075DD393-2561-4AC1-B9B8-EC7887706DCA}" srcOrd="0" destOrd="0" presId="urn:microsoft.com/office/officeart/2005/8/layout/orgChart1"/>
    <dgm:cxn modelId="{A1461F97-C4DF-496A-B444-63C6BCBBB7AD}" type="presParOf" srcId="{075DD393-2561-4AC1-B9B8-EC7887706DCA}" destId="{25763ED4-9903-4C5A-B9FE-73FC74C06049}" srcOrd="0" destOrd="0" presId="urn:microsoft.com/office/officeart/2005/8/layout/orgChart1"/>
    <dgm:cxn modelId="{0DAE7931-9916-4797-B7A9-1231BC887453}" type="presParOf" srcId="{075DD393-2561-4AC1-B9B8-EC7887706DCA}" destId="{1E50FD70-FE75-4A14-98B9-FC3549741D1D}" srcOrd="1" destOrd="0" presId="urn:microsoft.com/office/officeart/2005/8/layout/orgChart1"/>
    <dgm:cxn modelId="{ABB33488-CE1F-446E-B90B-BF6BB926B537}" type="presParOf" srcId="{0BE0F48C-2426-4BAC-A6B2-CDC10A77A679}" destId="{8A7392FF-FCE3-4B65-BE6C-6D81E3697E2D}" srcOrd="1" destOrd="0" presId="urn:microsoft.com/office/officeart/2005/8/layout/orgChart1"/>
    <dgm:cxn modelId="{8DD6E4B5-5EEA-402B-B3FD-493529961850}" type="presParOf" srcId="{0BE0F48C-2426-4BAC-A6B2-CDC10A77A679}" destId="{1F1DCBEF-F06B-4820-ADA3-1474E553AFBD}" srcOrd="2" destOrd="0" presId="urn:microsoft.com/office/officeart/2005/8/layout/orgChart1"/>
    <dgm:cxn modelId="{331BF7C4-2331-4D0F-B0C8-2197887A1B47}" type="presParOf" srcId="{B0A361B6-9A0D-4A8C-B1D6-24514702BB0C}" destId="{0A82C93F-0234-4DF1-AE38-1250E9527D7A}" srcOrd="6" destOrd="0" presId="urn:microsoft.com/office/officeart/2005/8/layout/orgChart1"/>
    <dgm:cxn modelId="{B049A96A-2DFB-443C-B07C-99DA9094EE4C}" type="presParOf" srcId="{B0A361B6-9A0D-4A8C-B1D6-24514702BB0C}" destId="{D36F8C50-3ECB-4E5C-8FE9-7FC7F6FE5747}" srcOrd="7" destOrd="0" presId="urn:microsoft.com/office/officeart/2005/8/layout/orgChart1"/>
    <dgm:cxn modelId="{32E41DF7-3C1E-4D69-9389-F8D1FD1B9230}" type="presParOf" srcId="{D36F8C50-3ECB-4E5C-8FE9-7FC7F6FE5747}" destId="{18CF2567-1D1E-4C97-A4DC-4DEC3044B914}" srcOrd="0" destOrd="0" presId="urn:microsoft.com/office/officeart/2005/8/layout/orgChart1"/>
    <dgm:cxn modelId="{5A94D883-B0C5-40C7-A142-7EB1183AEBDE}" type="presParOf" srcId="{18CF2567-1D1E-4C97-A4DC-4DEC3044B914}" destId="{003B4F9E-C090-40ED-8524-E21E9FDD160C}" srcOrd="0" destOrd="0" presId="urn:microsoft.com/office/officeart/2005/8/layout/orgChart1"/>
    <dgm:cxn modelId="{19690D08-CEC7-4305-8A15-2E3CBD9F86A3}" type="presParOf" srcId="{18CF2567-1D1E-4C97-A4DC-4DEC3044B914}" destId="{1AAD91CF-3509-49E5-905B-7EBA1B9DF959}" srcOrd="1" destOrd="0" presId="urn:microsoft.com/office/officeart/2005/8/layout/orgChart1"/>
    <dgm:cxn modelId="{D7146AB5-E764-4A59-AC1E-2DF31EE99234}" type="presParOf" srcId="{D36F8C50-3ECB-4E5C-8FE9-7FC7F6FE5747}" destId="{B4AEA540-50CC-441C-A8A4-232BC404C1C1}" srcOrd="1" destOrd="0" presId="urn:microsoft.com/office/officeart/2005/8/layout/orgChart1"/>
    <dgm:cxn modelId="{EA5C36E9-20A7-443C-B968-AFD2B3B31B35}" type="presParOf" srcId="{D36F8C50-3ECB-4E5C-8FE9-7FC7F6FE5747}" destId="{23662E66-84E0-4A5E-8E2C-EB3DBB598112}" srcOrd="2" destOrd="0" presId="urn:microsoft.com/office/officeart/2005/8/layout/orgChart1"/>
    <dgm:cxn modelId="{E4491FDC-903A-4BC1-9B71-6DC5877A7E0A}" type="presParOf" srcId="{B0A361B6-9A0D-4A8C-B1D6-24514702BB0C}" destId="{4B5859D9-107A-4544-95E1-022710BF521B}" srcOrd="8" destOrd="0" presId="urn:microsoft.com/office/officeart/2005/8/layout/orgChart1"/>
    <dgm:cxn modelId="{67F8492D-1764-4F38-A905-D897076FBCB3}" type="presParOf" srcId="{B0A361B6-9A0D-4A8C-B1D6-24514702BB0C}" destId="{0C6BD566-3EC9-43D3-8E06-1CD193BDBA7E}" srcOrd="9" destOrd="0" presId="urn:microsoft.com/office/officeart/2005/8/layout/orgChart1"/>
    <dgm:cxn modelId="{57850FA1-9476-4024-A577-DFB9BF9E4C2D}" type="presParOf" srcId="{0C6BD566-3EC9-43D3-8E06-1CD193BDBA7E}" destId="{E4AE2E46-8ED0-406F-8F93-971353E04AD9}" srcOrd="0" destOrd="0" presId="urn:microsoft.com/office/officeart/2005/8/layout/orgChart1"/>
    <dgm:cxn modelId="{AAAB3083-36A8-432E-BAF5-D6947AD3B198}" type="presParOf" srcId="{E4AE2E46-8ED0-406F-8F93-971353E04AD9}" destId="{6B3C33AF-EFBB-4320-AF9E-9CD5D0048109}" srcOrd="0" destOrd="0" presId="urn:microsoft.com/office/officeart/2005/8/layout/orgChart1"/>
    <dgm:cxn modelId="{F9387F95-C65C-496C-A38D-88E0C03460E1}" type="presParOf" srcId="{E4AE2E46-8ED0-406F-8F93-971353E04AD9}" destId="{CDB2FBB4-0155-4AC1-8806-36D3738BA845}" srcOrd="1" destOrd="0" presId="urn:microsoft.com/office/officeart/2005/8/layout/orgChart1"/>
    <dgm:cxn modelId="{6CC194D6-25E3-4688-B300-89EC288C0B88}" type="presParOf" srcId="{0C6BD566-3EC9-43D3-8E06-1CD193BDBA7E}" destId="{5FDBC1D6-63A5-4C41-BCAD-BC37D90171C0}" srcOrd="1" destOrd="0" presId="urn:microsoft.com/office/officeart/2005/8/layout/orgChart1"/>
    <dgm:cxn modelId="{ED4B3561-DDA0-4096-AC40-B0AB9CC64C33}" type="presParOf" srcId="{0C6BD566-3EC9-43D3-8E06-1CD193BDBA7E}" destId="{BF9515AE-A1A8-4F33-AAAF-FC35F55F3812}" srcOrd="2" destOrd="0" presId="urn:microsoft.com/office/officeart/2005/8/layout/orgChart1"/>
    <dgm:cxn modelId="{F749016E-3BBB-4727-A668-F32979845057}" type="presParOf" srcId="{8693CBBC-CB58-440A-AB37-C5D229DBD144}" destId="{4334CC06-36D8-48BA-B4D3-D20251E51E8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5859D9-107A-4544-95E1-022710BF521B}">
      <dsp:nvSpPr>
        <dsp:cNvPr id="0" name=""/>
        <dsp:cNvSpPr/>
      </dsp:nvSpPr>
      <dsp:spPr>
        <a:xfrm>
          <a:off x="2980426" y="480684"/>
          <a:ext cx="2315578" cy="200938"/>
        </a:xfrm>
        <a:custGeom>
          <a:avLst/>
          <a:gdLst/>
          <a:ahLst/>
          <a:cxnLst/>
          <a:rect l="0" t="0" r="0" b="0"/>
          <a:pathLst>
            <a:path>
              <a:moveTo>
                <a:pt x="0" y="0"/>
              </a:moveTo>
              <a:lnTo>
                <a:pt x="0" y="100469"/>
              </a:lnTo>
              <a:lnTo>
                <a:pt x="2315578" y="100469"/>
              </a:lnTo>
              <a:lnTo>
                <a:pt x="2315578"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C93F-0234-4DF1-AE38-1250E9527D7A}">
      <dsp:nvSpPr>
        <dsp:cNvPr id="0" name=""/>
        <dsp:cNvSpPr/>
      </dsp:nvSpPr>
      <dsp:spPr>
        <a:xfrm>
          <a:off x="2980426" y="480684"/>
          <a:ext cx="1157789" cy="200938"/>
        </a:xfrm>
        <a:custGeom>
          <a:avLst/>
          <a:gdLst/>
          <a:ahLst/>
          <a:cxnLst/>
          <a:rect l="0" t="0" r="0" b="0"/>
          <a:pathLst>
            <a:path>
              <a:moveTo>
                <a:pt x="0" y="0"/>
              </a:moveTo>
              <a:lnTo>
                <a:pt x="0" y="100469"/>
              </a:lnTo>
              <a:lnTo>
                <a:pt x="1157789" y="100469"/>
              </a:lnTo>
              <a:lnTo>
                <a:pt x="1157789"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2E0577-970D-4A3C-97DA-5E3756EFA236}">
      <dsp:nvSpPr>
        <dsp:cNvPr id="0" name=""/>
        <dsp:cNvSpPr/>
      </dsp:nvSpPr>
      <dsp:spPr>
        <a:xfrm>
          <a:off x="2934706" y="480684"/>
          <a:ext cx="91440" cy="200938"/>
        </a:xfrm>
        <a:custGeom>
          <a:avLst/>
          <a:gdLst/>
          <a:ahLst/>
          <a:cxnLst/>
          <a:rect l="0" t="0" r="0" b="0"/>
          <a:pathLst>
            <a:path>
              <a:moveTo>
                <a:pt x="45720" y="0"/>
              </a:moveTo>
              <a:lnTo>
                <a:pt x="45720"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D523-4C11-4770-A719-9CC078497012}">
      <dsp:nvSpPr>
        <dsp:cNvPr id="0" name=""/>
        <dsp:cNvSpPr/>
      </dsp:nvSpPr>
      <dsp:spPr>
        <a:xfrm>
          <a:off x="1822637" y="480684"/>
          <a:ext cx="1157789" cy="200938"/>
        </a:xfrm>
        <a:custGeom>
          <a:avLst/>
          <a:gdLst/>
          <a:ahLst/>
          <a:cxnLst/>
          <a:rect l="0" t="0" r="0" b="0"/>
          <a:pathLst>
            <a:path>
              <a:moveTo>
                <a:pt x="1157789" y="0"/>
              </a:moveTo>
              <a:lnTo>
                <a:pt x="1157789" y="100469"/>
              </a:lnTo>
              <a:lnTo>
                <a:pt x="0" y="100469"/>
              </a:lnTo>
              <a:lnTo>
                <a:pt x="0"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A107CF-9CA3-41AD-97BD-1413C6E7DDA9}">
      <dsp:nvSpPr>
        <dsp:cNvPr id="0" name=""/>
        <dsp:cNvSpPr/>
      </dsp:nvSpPr>
      <dsp:spPr>
        <a:xfrm>
          <a:off x="282107" y="1160048"/>
          <a:ext cx="143527" cy="1798879"/>
        </a:xfrm>
        <a:custGeom>
          <a:avLst/>
          <a:gdLst/>
          <a:ahLst/>
          <a:cxnLst/>
          <a:rect l="0" t="0" r="0" b="0"/>
          <a:pathLst>
            <a:path>
              <a:moveTo>
                <a:pt x="0" y="0"/>
              </a:moveTo>
              <a:lnTo>
                <a:pt x="0" y="1798879"/>
              </a:lnTo>
              <a:lnTo>
                <a:pt x="143527" y="1798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030EA7-6D7E-452D-AC75-08CED77FD734}">
      <dsp:nvSpPr>
        <dsp:cNvPr id="0" name=""/>
        <dsp:cNvSpPr/>
      </dsp:nvSpPr>
      <dsp:spPr>
        <a:xfrm>
          <a:off x="282107" y="1160048"/>
          <a:ext cx="143527" cy="1119515"/>
        </a:xfrm>
        <a:custGeom>
          <a:avLst/>
          <a:gdLst/>
          <a:ahLst/>
          <a:cxnLst/>
          <a:rect l="0" t="0" r="0" b="0"/>
          <a:pathLst>
            <a:path>
              <a:moveTo>
                <a:pt x="0" y="0"/>
              </a:moveTo>
              <a:lnTo>
                <a:pt x="0" y="1119515"/>
              </a:lnTo>
              <a:lnTo>
                <a:pt x="143527" y="1119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971BA-2F73-44B2-B0CB-ACCE547BB6AA}">
      <dsp:nvSpPr>
        <dsp:cNvPr id="0" name=""/>
        <dsp:cNvSpPr/>
      </dsp:nvSpPr>
      <dsp:spPr>
        <a:xfrm>
          <a:off x="282107" y="1160048"/>
          <a:ext cx="143527" cy="440151"/>
        </a:xfrm>
        <a:custGeom>
          <a:avLst/>
          <a:gdLst/>
          <a:ahLst/>
          <a:cxnLst/>
          <a:rect l="0" t="0" r="0" b="0"/>
          <a:pathLst>
            <a:path>
              <a:moveTo>
                <a:pt x="0" y="0"/>
              </a:moveTo>
              <a:lnTo>
                <a:pt x="0" y="440151"/>
              </a:lnTo>
              <a:lnTo>
                <a:pt x="143527" y="4401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967991-1049-440C-ADCA-1026BF875B14}">
      <dsp:nvSpPr>
        <dsp:cNvPr id="0" name=""/>
        <dsp:cNvSpPr/>
      </dsp:nvSpPr>
      <dsp:spPr>
        <a:xfrm>
          <a:off x="664847" y="480684"/>
          <a:ext cx="2315578" cy="200938"/>
        </a:xfrm>
        <a:custGeom>
          <a:avLst/>
          <a:gdLst/>
          <a:ahLst/>
          <a:cxnLst/>
          <a:rect l="0" t="0" r="0" b="0"/>
          <a:pathLst>
            <a:path>
              <a:moveTo>
                <a:pt x="2315578" y="0"/>
              </a:moveTo>
              <a:lnTo>
                <a:pt x="2315578" y="100469"/>
              </a:lnTo>
              <a:lnTo>
                <a:pt x="0" y="100469"/>
              </a:lnTo>
              <a:lnTo>
                <a:pt x="0"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D43030-6A60-40FC-98DF-D453F91B74A6}">
      <dsp:nvSpPr>
        <dsp:cNvPr id="0" name=""/>
        <dsp:cNvSpPr/>
      </dsp:nvSpPr>
      <dsp:spPr>
        <a:xfrm>
          <a:off x="2502001" y="2259"/>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Trang chủ</a:t>
          </a:r>
        </a:p>
      </dsp:txBody>
      <dsp:txXfrm>
        <a:off x="2502001" y="2259"/>
        <a:ext cx="956850" cy="478425"/>
      </dsp:txXfrm>
    </dsp:sp>
    <dsp:sp modelId="{0D76BE7F-0654-44A0-8B1D-FE69B8FD2845}">
      <dsp:nvSpPr>
        <dsp:cNvPr id="0" name=""/>
        <dsp:cNvSpPr/>
      </dsp:nvSpPr>
      <dsp:spPr>
        <a:xfrm>
          <a:off x="186422"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Các dịp tặng hoa</a:t>
          </a:r>
        </a:p>
      </dsp:txBody>
      <dsp:txXfrm>
        <a:off x="186422" y="681623"/>
        <a:ext cx="956850" cy="478425"/>
      </dsp:txXfrm>
    </dsp:sp>
    <dsp:sp modelId="{19D90A49-6D42-47A9-9379-8B59E847C164}">
      <dsp:nvSpPr>
        <dsp:cNvPr id="0" name=""/>
        <dsp:cNvSpPr/>
      </dsp:nvSpPr>
      <dsp:spPr>
        <a:xfrm>
          <a:off x="425634" y="1360987"/>
          <a:ext cx="2150024"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sinh nhật</a:t>
          </a:r>
        </a:p>
      </dsp:txBody>
      <dsp:txXfrm>
        <a:off x="425634" y="1360987"/>
        <a:ext cx="2150024" cy="478425"/>
      </dsp:txXfrm>
    </dsp:sp>
    <dsp:sp modelId="{26D69821-1B46-48BF-845B-0F67C64DBBFC}">
      <dsp:nvSpPr>
        <dsp:cNvPr id="0" name=""/>
        <dsp:cNvSpPr/>
      </dsp:nvSpPr>
      <dsp:spPr>
        <a:xfrm>
          <a:off x="425634" y="2040351"/>
          <a:ext cx="2196594"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khai trương</a:t>
          </a:r>
        </a:p>
      </dsp:txBody>
      <dsp:txXfrm>
        <a:off x="425634" y="2040351"/>
        <a:ext cx="2196594" cy="478425"/>
      </dsp:txXfrm>
    </dsp:sp>
    <dsp:sp modelId="{0D7A61C3-7FF0-4787-BD05-FF3C7B076658}">
      <dsp:nvSpPr>
        <dsp:cNvPr id="0" name=""/>
        <dsp:cNvSpPr/>
      </dsp:nvSpPr>
      <dsp:spPr>
        <a:xfrm>
          <a:off x="425634" y="2719715"/>
          <a:ext cx="2196594"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chia buồn</a:t>
          </a:r>
        </a:p>
      </dsp:txBody>
      <dsp:txXfrm>
        <a:off x="425634" y="2719715"/>
        <a:ext cx="2196594" cy="478425"/>
      </dsp:txXfrm>
    </dsp:sp>
    <dsp:sp modelId="{E5D0D7DE-AF54-4095-AD63-745B10DFA835}">
      <dsp:nvSpPr>
        <dsp:cNvPr id="0" name=""/>
        <dsp:cNvSpPr/>
      </dsp:nvSpPr>
      <dsp:spPr>
        <a:xfrm>
          <a:off x="1344211"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ngày Valentine</a:t>
          </a:r>
        </a:p>
      </dsp:txBody>
      <dsp:txXfrm>
        <a:off x="1344211" y="681623"/>
        <a:ext cx="956850" cy="478425"/>
      </dsp:txXfrm>
    </dsp:sp>
    <dsp:sp modelId="{25763ED4-9903-4C5A-B9FE-73FC74C06049}">
      <dsp:nvSpPr>
        <dsp:cNvPr id="0" name=""/>
        <dsp:cNvSpPr/>
      </dsp:nvSpPr>
      <dsp:spPr>
        <a:xfrm>
          <a:off x="2502001"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bó</a:t>
          </a:r>
        </a:p>
      </dsp:txBody>
      <dsp:txXfrm>
        <a:off x="2502001" y="681623"/>
        <a:ext cx="956850" cy="478425"/>
      </dsp:txXfrm>
    </dsp:sp>
    <dsp:sp modelId="{003B4F9E-C090-40ED-8524-E21E9FDD160C}">
      <dsp:nvSpPr>
        <dsp:cNvPr id="0" name=""/>
        <dsp:cNvSpPr/>
      </dsp:nvSpPr>
      <dsp:spPr>
        <a:xfrm>
          <a:off x="3659790"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Lan Hồ Điệp</a:t>
          </a:r>
        </a:p>
      </dsp:txBody>
      <dsp:txXfrm>
        <a:off x="3659790" y="681623"/>
        <a:ext cx="956850" cy="478425"/>
      </dsp:txXfrm>
    </dsp:sp>
    <dsp:sp modelId="{6B3C33AF-EFBB-4320-AF9E-9CD5D0048109}">
      <dsp:nvSpPr>
        <dsp:cNvPr id="0" name=""/>
        <dsp:cNvSpPr/>
      </dsp:nvSpPr>
      <dsp:spPr>
        <a:xfrm>
          <a:off x="4817580"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Liên hệ</a:t>
          </a:r>
        </a:p>
      </dsp:txBody>
      <dsp:txXfrm>
        <a:off x="4817580" y="681623"/>
        <a:ext cx="956850" cy="4784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A6ADE-B1A6-4C03-8283-A5FDF00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COM2034 Template.dotx</Template>
  <TotalTime>26</TotalTime>
  <Pages>4</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OS</cp:lastModifiedBy>
  <cp:revision>4</cp:revision>
  <dcterms:created xsi:type="dcterms:W3CDTF">2022-01-08T23:44:00Z</dcterms:created>
  <dcterms:modified xsi:type="dcterms:W3CDTF">2022-01-09T00:14:00Z</dcterms:modified>
</cp:coreProperties>
</file>